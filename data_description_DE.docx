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9DDB" w14:textId="77777777" w:rsidR="000152A8" w:rsidRDefault="000152A8" w:rsidP="000152A8">
      <w:bookmarkStart w:id="0" w:name="_GoBack"/>
      <w:bookmarkEnd w:id="0"/>
      <w:proofErr w:type="spellStart"/>
      <w:r>
        <w:t>MSSubClass</w:t>
      </w:r>
      <w:proofErr w:type="spellEnd"/>
      <w:r>
        <w:t>: Identifiziert die Art der Wohnung, die am Verkauf beteiligt ist.</w:t>
      </w:r>
      <w:r>
        <w:tab/>
      </w:r>
    </w:p>
    <w:p w14:paraId="412089C4" w14:textId="77777777" w:rsidR="000152A8" w:rsidRDefault="000152A8" w:rsidP="000152A8"/>
    <w:p w14:paraId="1851E851" w14:textId="77777777" w:rsidR="000152A8" w:rsidRDefault="000152A8" w:rsidP="000152A8">
      <w:r>
        <w:t xml:space="preserve">        20 1-STÖCKIG 1946 &amp; NEUER ALLE STILE</w:t>
      </w:r>
    </w:p>
    <w:p w14:paraId="194A232D" w14:textId="77777777" w:rsidR="000152A8" w:rsidRDefault="000152A8" w:rsidP="000152A8">
      <w:r>
        <w:t xml:space="preserve">        30 1-STÖCKIG 1945 UND ÄLTER</w:t>
      </w:r>
    </w:p>
    <w:p w14:paraId="4C342E38" w14:textId="77777777" w:rsidR="000152A8" w:rsidRDefault="000152A8" w:rsidP="000152A8">
      <w:r>
        <w:t xml:space="preserve">        40 1-STÖCKIG MIT AUSGEBAUTEM DACHGESCHOSS ALLE ALTERSKLASSEN</w:t>
      </w:r>
    </w:p>
    <w:p w14:paraId="08DDEF04" w14:textId="77777777" w:rsidR="000152A8" w:rsidRDefault="000152A8" w:rsidP="000152A8">
      <w:r>
        <w:t xml:space="preserve">        45 1-1/2-STÖCKIG - UNAUSGEBAUT ALLE ALTERSGRUPPEN</w:t>
      </w:r>
    </w:p>
    <w:p w14:paraId="452729AB" w14:textId="77777777" w:rsidR="000152A8" w:rsidRDefault="000152A8" w:rsidP="000152A8">
      <w:r>
        <w:t xml:space="preserve">        50 1-1/2-STÖCKIG - FERTIGGESTELLT ALLE ALTERSGRUPPEN</w:t>
      </w:r>
    </w:p>
    <w:p w14:paraId="0A766E53" w14:textId="77777777" w:rsidR="000152A8" w:rsidRDefault="000152A8" w:rsidP="000152A8">
      <w:r>
        <w:t xml:space="preserve">        60 2-STÖCKIG 1946 &amp; NEUER</w:t>
      </w:r>
    </w:p>
    <w:p w14:paraId="7C731A86" w14:textId="77777777" w:rsidR="000152A8" w:rsidRDefault="000152A8" w:rsidP="000152A8">
      <w:r>
        <w:t xml:space="preserve">        70 2-STÖCKIG 1945 UND ÄLTER</w:t>
      </w:r>
    </w:p>
    <w:p w14:paraId="66CD859B" w14:textId="77777777" w:rsidR="000152A8" w:rsidRDefault="000152A8" w:rsidP="000152A8">
      <w:r>
        <w:t xml:space="preserve">        75 2-1/2-STÖCKIG ALLE ALTERSGRUPPEN</w:t>
      </w:r>
    </w:p>
    <w:p w14:paraId="758B801E" w14:textId="77777777" w:rsidR="000152A8" w:rsidRDefault="000152A8" w:rsidP="000152A8">
      <w:r>
        <w:t xml:space="preserve">        80 GETEILT ODER MEHRSTÖCKIG</w:t>
      </w:r>
    </w:p>
    <w:p w14:paraId="03BF05EC" w14:textId="77777777" w:rsidR="000152A8" w:rsidRDefault="000152A8" w:rsidP="000152A8">
      <w:r>
        <w:t xml:space="preserve">        85 GETEILTE ETAGE</w:t>
      </w:r>
    </w:p>
    <w:p w14:paraId="5252EE7F" w14:textId="77777777" w:rsidR="000152A8" w:rsidRDefault="000152A8" w:rsidP="000152A8">
      <w:r>
        <w:t xml:space="preserve">        90 DOPPELHAUSHÄLFTEN - ALLE STILE UND ALTERSGRUPPEN</w:t>
      </w:r>
    </w:p>
    <w:p w14:paraId="52946E14" w14:textId="77777777" w:rsidR="000152A8" w:rsidRPr="000152A8" w:rsidRDefault="000152A8" w:rsidP="000152A8">
      <w:pPr>
        <w:rPr>
          <w:lang w:val="en-GB"/>
        </w:rPr>
      </w:pPr>
      <w:r>
        <w:t xml:space="preserve">       </w:t>
      </w:r>
      <w:r w:rsidRPr="000152A8">
        <w:rPr>
          <w:lang w:val="en-GB"/>
        </w:rPr>
        <w:t>120 1-STORY PUD (Planned Unit Development) - 1946 &amp; NEUER</w:t>
      </w:r>
    </w:p>
    <w:p w14:paraId="234FDD58" w14:textId="77777777" w:rsidR="000152A8" w:rsidRDefault="000152A8" w:rsidP="000152A8">
      <w:r w:rsidRPr="000152A8">
        <w:rPr>
          <w:lang w:val="en-GB"/>
        </w:rPr>
        <w:t xml:space="preserve">       </w:t>
      </w:r>
      <w:r>
        <w:t>150 1-1/2-</w:t>
      </w:r>
      <w:proofErr w:type="gramStart"/>
      <w:r>
        <w:t>STÖCKIGE</w:t>
      </w:r>
      <w:proofErr w:type="gramEnd"/>
      <w:r>
        <w:t xml:space="preserve"> WOHNANLAGE - ALLE ALTERSGRUPPEN</w:t>
      </w:r>
    </w:p>
    <w:p w14:paraId="49EB37E9" w14:textId="77777777" w:rsidR="000152A8" w:rsidRDefault="000152A8" w:rsidP="000152A8">
      <w:r>
        <w:t xml:space="preserve">       160 2-</w:t>
      </w:r>
      <w:proofErr w:type="gramStart"/>
      <w:r>
        <w:t>STÖCKIGES</w:t>
      </w:r>
      <w:proofErr w:type="gramEnd"/>
      <w:r>
        <w:t xml:space="preserve"> WOHNHAUS - 1946 UND NEUER</w:t>
      </w:r>
    </w:p>
    <w:p w14:paraId="5FCCAF4C" w14:textId="77777777" w:rsidR="000152A8" w:rsidRDefault="000152A8" w:rsidP="000152A8">
      <w:r>
        <w:t xml:space="preserve">       180 WOHNANLAGE - MEHRSTÖCKIG - INKL. GETEILTER ETAGE/FOYER</w:t>
      </w:r>
    </w:p>
    <w:p w14:paraId="4A6DE5A7" w14:textId="77777777" w:rsidR="000152A8" w:rsidRDefault="000152A8" w:rsidP="000152A8">
      <w:r>
        <w:t xml:space="preserve">       190 2-FAMILIEN-KONVERSION - ALLE STILE UND ALTERSGRUPPEN</w:t>
      </w:r>
    </w:p>
    <w:p w14:paraId="751018D9" w14:textId="77777777" w:rsidR="000152A8" w:rsidRDefault="000152A8" w:rsidP="000152A8"/>
    <w:p w14:paraId="05962D3A" w14:textId="77777777" w:rsidR="000152A8" w:rsidRDefault="000152A8" w:rsidP="000152A8">
      <w:proofErr w:type="spellStart"/>
      <w:r>
        <w:t>MSZonierung</w:t>
      </w:r>
      <w:proofErr w:type="spellEnd"/>
      <w:r>
        <w:t>: Identifiziert die allgemeine Zonenklassifizierung des Verkaufs.</w:t>
      </w:r>
    </w:p>
    <w:p w14:paraId="6D51CF3A" w14:textId="77777777" w:rsidR="000152A8" w:rsidRDefault="000152A8" w:rsidP="000152A8">
      <w:r>
        <w:tab/>
      </w:r>
      <w:r>
        <w:tab/>
      </w:r>
    </w:p>
    <w:p w14:paraId="7687D702" w14:textId="77777777" w:rsidR="000152A8" w:rsidRDefault="000152A8" w:rsidP="000152A8">
      <w:r>
        <w:t xml:space="preserve">       A Landwirtschaft</w:t>
      </w:r>
    </w:p>
    <w:p w14:paraId="54505A24" w14:textId="77777777" w:rsidR="000152A8" w:rsidRDefault="000152A8" w:rsidP="000152A8">
      <w:r>
        <w:t xml:space="preserve">       C Kommerziell</w:t>
      </w:r>
    </w:p>
    <w:p w14:paraId="299EFF01" w14:textId="77777777" w:rsidR="000152A8" w:rsidRDefault="000152A8" w:rsidP="000152A8">
      <w:r>
        <w:t xml:space="preserve">       FV Floating Village Wohngebiet</w:t>
      </w:r>
    </w:p>
    <w:p w14:paraId="53A9A0BB" w14:textId="77777777" w:rsidR="000152A8" w:rsidRDefault="000152A8" w:rsidP="000152A8">
      <w:r>
        <w:t xml:space="preserve">       I </w:t>
      </w:r>
      <w:proofErr w:type="gramStart"/>
      <w:r>
        <w:t>Industriell</w:t>
      </w:r>
      <w:proofErr w:type="gramEnd"/>
    </w:p>
    <w:p w14:paraId="2D87F7D5" w14:textId="77777777" w:rsidR="000152A8" w:rsidRDefault="000152A8" w:rsidP="000152A8">
      <w:r>
        <w:t xml:space="preserve">       RH Residential High Density (Wohngebiet mit hoher Dichte)</w:t>
      </w:r>
    </w:p>
    <w:p w14:paraId="543B6E4F" w14:textId="77777777" w:rsidR="000152A8" w:rsidRPr="000152A8" w:rsidRDefault="000152A8" w:rsidP="000152A8">
      <w:pPr>
        <w:rPr>
          <w:lang w:val="en-GB"/>
        </w:rPr>
      </w:pPr>
      <w:r>
        <w:t xml:space="preserve">       </w:t>
      </w:r>
      <w:r w:rsidRPr="000152A8">
        <w:rPr>
          <w:lang w:val="en-GB"/>
        </w:rPr>
        <w:t>RL Residential Low Density (</w:t>
      </w:r>
      <w:proofErr w:type="spellStart"/>
      <w:r w:rsidRPr="000152A8">
        <w:rPr>
          <w:lang w:val="en-GB"/>
        </w:rPr>
        <w:t>Wohngebiet</w:t>
      </w:r>
      <w:proofErr w:type="spellEnd"/>
      <w:r w:rsidRPr="000152A8">
        <w:rPr>
          <w:lang w:val="en-GB"/>
        </w:rPr>
        <w:t xml:space="preserve"> </w:t>
      </w:r>
      <w:proofErr w:type="spellStart"/>
      <w:r w:rsidRPr="000152A8">
        <w:rPr>
          <w:lang w:val="en-GB"/>
        </w:rPr>
        <w:t>mit</w:t>
      </w:r>
      <w:proofErr w:type="spellEnd"/>
      <w:r w:rsidRPr="000152A8">
        <w:rPr>
          <w:lang w:val="en-GB"/>
        </w:rPr>
        <w:t xml:space="preserve"> </w:t>
      </w:r>
      <w:proofErr w:type="spellStart"/>
      <w:r w:rsidRPr="000152A8">
        <w:rPr>
          <w:lang w:val="en-GB"/>
        </w:rPr>
        <w:t>geringer</w:t>
      </w:r>
      <w:proofErr w:type="spellEnd"/>
      <w:r w:rsidRPr="000152A8">
        <w:rPr>
          <w:lang w:val="en-GB"/>
        </w:rPr>
        <w:t xml:space="preserve"> </w:t>
      </w:r>
      <w:proofErr w:type="spellStart"/>
      <w:r w:rsidRPr="000152A8">
        <w:rPr>
          <w:lang w:val="en-GB"/>
        </w:rPr>
        <w:t>Dichte</w:t>
      </w:r>
      <w:proofErr w:type="spellEnd"/>
      <w:r w:rsidRPr="000152A8">
        <w:rPr>
          <w:lang w:val="en-GB"/>
        </w:rPr>
        <w:t>)</w:t>
      </w:r>
    </w:p>
    <w:p w14:paraId="0703B4EE" w14:textId="77777777" w:rsidR="000152A8" w:rsidRPr="000152A8" w:rsidRDefault="000152A8" w:rsidP="000152A8">
      <w:pPr>
        <w:rPr>
          <w:lang w:val="en-GB"/>
        </w:rPr>
      </w:pPr>
      <w:r w:rsidRPr="000152A8">
        <w:rPr>
          <w:lang w:val="en-GB"/>
        </w:rPr>
        <w:t xml:space="preserve">       RP Residential </w:t>
      </w:r>
      <w:proofErr w:type="gramStart"/>
      <w:r w:rsidRPr="000152A8">
        <w:rPr>
          <w:lang w:val="en-GB"/>
        </w:rPr>
        <w:t>Low Density</w:t>
      </w:r>
      <w:proofErr w:type="gramEnd"/>
      <w:r w:rsidRPr="000152A8">
        <w:rPr>
          <w:lang w:val="en-GB"/>
        </w:rPr>
        <w:t xml:space="preserve"> Park </w:t>
      </w:r>
    </w:p>
    <w:p w14:paraId="3440B4FA" w14:textId="77777777" w:rsidR="000152A8" w:rsidRDefault="000152A8" w:rsidP="000152A8">
      <w:r w:rsidRPr="000152A8">
        <w:rPr>
          <w:lang w:val="en-GB"/>
        </w:rPr>
        <w:t xml:space="preserve">       </w:t>
      </w:r>
      <w:r>
        <w:t>RM Residential Medium Density (Wohngebiet mittlerer Dichte)</w:t>
      </w:r>
    </w:p>
    <w:p w14:paraId="316B9C3C" w14:textId="77777777" w:rsidR="000152A8" w:rsidRDefault="000152A8" w:rsidP="000152A8">
      <w:r>
        <w:tab/>
      </w:r>
    </w:p>
    <w:p w14:paraId="0855733B" w14:textId="503CAB9B" w:rsidR="000152A8" w:rsidRDefault="000152A8" w:rsidP="000152A8">
      <w:proofErr w:type="spellStart"/>
      <w:r>
        <w:t>GrundstücksFront</w:t>
      </w:r>
      <w:proofErr w:type="spellEnd"/>
      <w:r>
        <w:t xml:space="preserve">: Lineare </w:t>
      </w:r>
      <w:r w:rsidR="00D06DEC">
        <w:t>L</w:t>
      </w:r>
      <w:r>
        <w:t>änge der an das Grundstück angeschlossenen Straße</w:t>
      </w:r>
    </w:p>
    <w:p w14:paraId="51325235" w14:textId="77777777" w:rsidR="000152A8" w:rsidRDefault="000152A8" w:rsidP="000152A8"/>
    <w:p w14:paraId="1288A8CD" w14:textId="77777777" w:rsidR="000152A8" w:rsidRDefault="000152A8" w:rsidP="000152A8">
      <w:r>
        <w:t>Grundstücksfläche: Grundstücksgröße in Quadratfuß</w:t>
      </w:r>
    </w:p>
    <w:p w14:paraId="1FC08961" w14:textId="77777777" w:rsidR="000152A8" w:rsidRDefault="000152A8" w:rsidP="000152A8"/>
    <w:p w14:paraId="38631DF6" w14:textId="77777777" w:rsidR="000152A8" w:rsidRDefault="000152A8" w:rsidP="000152A8">
      <w:r>
        <w:t>Straße: Art der Zufahrtsstraße zum Grundstück</w:t>
      </w:r>
    </w:p>
    <w:p w14:paraId="4D814A65" w14:textId="77777777" w:rsidR="000152A8" w:rsidRDefault="000152A8" w:rsidP="000152A8"/>
    <w:p w14:paraId="740FF156" w14:textId="17864E4E" w:rsidR="000152A8" w:rsidRDefault="000152A8" w:rsidP="000152A8">
      <w:r>
        <w:t xml:space="preserve">       </w:t>
      </w:r>
      <w:r w:rsidR="000326EC">
        <w:t>Schotter</w:t>
      </w:r>
      <w:r w:rsidR="000326EC">
        <w:t xml:space="preserve"> </w:t>
      </w:r>
      <w:proofErr w:type="spellStart"/>
      <w:r>
        <w:t>Schotter</w:t>
      </w:r>
      <w:proofErr w:type="spellEnd"/>
      <w:r>
        <w:tab/>
      </w:r>
    </w:p>
    <w:p w14:paraId="22AA589F" w14:textId="46CB4E74" w:rsidR="000152A8" w:rsidRDefault="000152A8" w:rsidP="000152A8">
      <w:r>
        <w:t xml:space="preserve">       Pflaster </w:t>
      </w:r>
      <w:proofErr w:type="gramStart"/>
      <w:r>
        <w:t>Gepflastert</w:t>
      </w:r>
      <w:proofErr w:type="gramEnd"/>
    </w:p>
    <w:p w14:paraId="7C168048" w14:textId="77777777" w:rsidR="000152A8" w:rsidRDefault="000152A8" w:rsidP="000152A8">
      <w:r>
        <w:t xml:space="preserve">       </w:t>
      </w:r>
      <w:r>
        <w:tab/>
      </w:r>
    </w:p>
    <w:p w14:paraId="06445706" w14:textId="77777777" w:rsidR="000152A8" w:rsidRDefault="000152A8" w:rsidP="000152A8">
      <w:r>
        <w:t>Gasse: Art der Gassenzufahrt zum Grundstück</w:t>
      </w:r>
    </w:p>
    <w:p w14:paraId="06CB473E" w14:textId="77777777" w:rsidR="000152A8" w:rsidRDefault="000152A8" w:rsidP="000152A8"/>
    <w:p w14:paraId="3F78C2A1" w14:textId="77777777" w:rsidR="000152A8" w:rsidRDefault="000152A8" w:rsidP="000152A8">
      <w:r>
        <w:t xml:space="preserve">       </w:t>
      </w:r>
      <w:proofErr w:type="spellStart"/>
      <w:r>
        <w:t>Grvl</w:t>
      </w:r>
      <w:proofErr w:type="spellEnd"/>
      <w:r>
        <w:t xml:space="preserve"> Schotter</w:t>
      </w:r>
    </w:p>
    <w:p w14:paraId="16CF81AB" w14:textId="75E0A949" w:rsidR="000152A8" w:rsidRDefault="000152A8" w:rsidP="000152A8">
      <w:r>
        <w:t xml:space="preserve">       Pflaster </w:t>
      </w:r>
      <w:proofErr w:type="gramStart"/>
      <w:r>
        <w:t>Gepflastert</w:t>
      </w:r>
      <w:proofErr w:type="gramEnd"/>
    </w:p>
    <w:p w14:paraId="31AE352B" w14:textId="77777777" w:rsidR="000152A8" w:rsidRDefault="000152A8" w:rsidP="000152A8">
      <w:r>
        <w:t xml:space="preserve">       NA Keine Gassenzufahrt</w:t>
      </w:r>
    </w:p>
    <w:p w14:paraId="033A875E" w14:textId="77777777" w:rsidR="000152A8" w:rsidRDefault="000152A8" w:rsidP="000152A8">
      <w:r>
        <w:tab/>
      </w:r>
      <w:r>
        <w:tab/>
      </w:r>
    </w:p>
    <w:p w14:paraId="7767E555" w14:textId="77777777" w:rsidR="000152A8" w:rsidRDefault="000152A8" w:rsidP="000152A8">
      <w:r>
        <w:t>Grundstücksform: Allgemeine Form des Grundstücks</w:t>
      </w:r>
    </w:p>
    <w:p w14:paraId="67D5D2F5" w14:textId="77777777" w:rsidR="000152A8" w:rsidRDefault="000152A8" w:rsidP="000152A8"/>
    <w:p w14:paraId="110AF31F" w14:textId="77777777" w:rsidR="000152A8" w:rsidRDefault="000152A8" w:rsidP="000152A8">
      <w:r>
        <w:t xml:space="preserve">       Reg Regelmäßig</w:t>
      </w:r>
      <w:r>
        <w:tab/>
      </w:r>
    </w:p>
    <w:p w14:paraId="6C1DB83D" w14:textId="77777777" w:rsidR="000152A8" w:rsidRDefault="000152A8" w:rsidP="000152A8">
      <w:r>
        <w:t xml:space="preserve">       IR1 </w:t>
      </w:r>
      <w:proofErr w:type="gramStart"/>
      <w:r>
        <w:t>Geringfügig</w:t>
      </w:r>
      <w:proofErr w:type="gramEnd"/>
      <w:r>
        <w:t xml:space="preserve"> unregelmäßig</w:t>
      </w:r>
    </w:p>
    <w:p w14:paraId="4B31DD0B" w14:textId="77777777" w:rsidR="000152A8" w:rsidRDefault="000152A8" w:rsidP="000152A8">
      <w:r>
        <w:t xml:space="preserve">       IR2 </w:t>
      </w:r>
      <w:proofErr w:type="gramStart"/>
      <w:r>
        <w:t>Mäßig</w:t>
      </w:r>
      <w:proofErr w:type="gramEnd"/>
      <w:r>
        <w:t xml:space="preserve"> unregelmäßig</w:t>
      </w:r>
    </w:p>
    <w:p w14:paraId="52F9C397" w14:textId="77777777" w:rsidR="000152A8" w:rsidRDefault="000152A8" w:rsidP="000152A8">
      <w:r>
        <w:t xml:space="preserve">       IR3 </w:t>
      </w:r>
      <w:proofErr w:type="gramStart"/>
      <w:r>
        <w:t>Unregelmäßig</w:t>
      </w:r>
      <w:proofErr w:type="gramEnd"/>
    </w:p>
    <w:p w14:paraId="52D15477" w14:textId="77777777" w:rsidR="000152A8" w:rsidRDefault="000152A8" w:rsidP="000152A8">
      <w:r>
        <w:t xml:space="preserve">       </w:t>
      </w:r>
    </w:p>
    <w:p w14:paraId="43A2468D" w14:textId="2EC5FAF2" w:rsidR="000152A8" w:rsidRDefault="00D06DEC" w:rsidP="000152A8">
      <w:r w:rsidRPr="00D06DEC">
        <w:t>Grundstücks</w:t>
      </w:r>
      <w:r>
        <w:t>e</w:t>
      </w:r>
      <w:r>
        <w:t>benheit</w:t>
      </w:r>
      <w:r w:rsidR="000152A8">
        <w:t>: Ebenheit des Grundstücks</w:t>
      </w:r>
    </w:p>
    <w:p w14:paraId="43796996" w14:textId="77777777" w:rsidR="000152A8" w:rsidRDefault="000152A8" w:rsidP="000152A8"/>
    <w:p w14:paraId="23D47B95" w14:textId="77777777" w:rsidR="000152A8" w:rsidRDefault="000152A8" w:rsidP="000152A8">
      <w:r>
        <w:t xml:space="preserve">       </w:t>
      </w:r>
      <w:proofErr w:type="spellStart"/>
      <w:r>
        <w:t>Lvl</w:t>
      </w:r>
      <w:proofErr w:type="spellEnd"/>
      <w:r>
        <w:t xml:space="preserve"> Nahezu flach/eben</w:t>
      </w:r>
      <w:r>
        <w:tab/>
      </w:r>
    </w:p>
    <w:p w14:paraId="2995BFAC" w14:textId="77777777" w:rsidR="000152A8" w:rsidRDefault="000152A8" w:rsidP="000152A8">
      <w:r>
        <w:lastRenderedPageBreak/>
        <w:t xml:space="preserve">       </w:t>
      </w:r>
      <w:proofErr w:type="spellStart"/>
      <w:r>
        <w:t>Bnk</w:t>
      </w:r>
      <w:proofErr w:type="spellEnd"/>
      <w:r>
        <w:t xml:space="preserve"> Abgeflacht - Schneller und deutlicher Anstieg vom Straßenniveau zum Gebäude</w:t>
      </w:r>
    </w:p>
    <w:p w14:paraId="70E6FA54" w14:textId="77777777" w:rsidR="000152A8" w:rsidRDefault="000152A8" w:rsidP="000152A8">
      <w:r>
        <w:t xml:space="preserve">       HLS </w:t>
      </w:r>
      <w:proofErr w:type="spellStart"/>
      <w:r>
        <w:t>Hillside</w:t>
      </w:r>
      <w:proofErr w:type="spellEnd"/>
      <w:r>
        <w:t xml:space="preserve"> - Signifikantes Gefälle von Seite zu Seite</w:t>
      </w:r>
    </w:p>
    <w:p w14:paraId="681E6857" w14:textId="2C654E53" w:rsidR="000152A8" w:rsidRDefault="000152A8" w:rsidP="000152A8">
      <w:r>
        <w:t xml:space="preserve">       </w:t>
      </w:r>
      <w:r w:rsidR="000326EC">
        <w:t xml:space="preserve">Low </w:t>
      </w:r>
      <w:r>
        <w:t>Niedrige Vertiefung</w:t>
      </w:r>
    </w:p>
    <w:p w14:paraId="7195CD4F" w14:textId="77777777" w:rsidR="000152A8" w:rsidRDefault="000152A8" w:rsidP="000152A8">
      <w:r>
        <w:tab/>
      </w:r>
      <w:r>
        <w:tab/>
      </w:r>
    </w:p>
    <w:p w14:paraId="42786467" w14:textId="70E89FE5" w:rsidR="000152A8" w:rsidRDefault="00D06DEC" w:rsidP="000152A8">
      <w:r>
        <w:t>Versorgungseinrichtungen</w:t>
      </w:r>
      <w:r w:rsidR="000152A8">
        <w:t>: Art der verfügbaren Versorgungseinrichtungen</w:t>
      </w:r>
    </w:p>
    <w:p w14:paraId="1FB0ACD8" w14:textId="77777777" w:rsidR="000152A8" w:rsidRDefault="000152A8" w:rsidP="000152A8">
      <w:r>
        <w:tab/>
      </w:r>
      <w:r>
        <w:tab/>
      </w:r>
    </w:p>
    <w:p w14:paraId="57E3A3BF" w14:textId="2EFA6D59" w:rsidR="000152A8" w:rsidRDefault="000152A8" w:rsidP="000152A8">
      <w:r>
        <w:t xml:space="preserve">       </w:t>
      </w:r>
      <w:proofErr w:type="spellStart"/>
      <w:r>
        <w:t>AllPub</w:t>
      </w:r>
      <w:proofErr w:type="spellEnd"/>
      <w:r>
        <w:t xml:space="preserve"> Alle öffentlichen Versorgungseinrichtungen</w:t>
      </w:r>
      <w:r>
        <w:t xml:space="preserve"> </w:t>
      </w:r>
      <w:r>
        <w:t>(</w:t>
      </w:r>
      <w:proofErr w:type="gramStart"/>
      <w:r>
        <w:t>E,G</w:t>
      </w:r>
      <w:proofErr w:type="gramEnd"/>
      <w:r>
        <w:t>,W,&amp; S)</w:t>
      </w:r>
      <w:r>
        <w:tab/>
      </w:r>
    </w:p>
    <w:p w14:paraId="530DC8F4" w14:textId="77777777" w:rsidR="000152A8" w:rsidRDefault="000152A8" w:rsidP="000152A8">
      <w:r>
        <w:t xml:space="preserve">       </w:t>
      </w:r>
      <w:proofErr w:type="spellStart"/>
      <w:r>
        <w:t>NoSewr</w:t>
      </w:r>
      <w:proofErr w:type="spellEnd"/>
      <w:r>
        <w:t xml:space="preserve"> Strom, Gas und Wasser (Sickergrube)</w:t>
      </w:r>
    </w:p>
    <w:p w14:paraId="52E30810" w14:textId="77777777" w:rsidR="000152A8" w:rsidRDefault="000152A8" w:rsidP="000152A8">
      <w:r>
        <w:t xml:space="preserve">       </w:t>
      </w:r>
      <w:proofErr w:type="spellStart"/>
      <w:r>
        <w:t>NoSeWa</w:t>
      </w:r>
      <w:proofErr w:type="spellEnd"/>
      <w:r>
        <w:t xml:space="preserve"> Nur Strom und Gas</w:t>
      </w:r>
    </w:p>
    <w:p w14:paraId="6AB93C54" w14:textId="77777777" w:rsidR="000152A8" w:rsidRDefault="000152A8" w:rsidP="000152A8">
      <w:r>
        <w:t xml:space="preserve">       ELO </w:t>
      </w:r>
      <w:proofErr w:type="spellStart"/>
      <w:r>
        <w:t>Nur</w:t>
      </w:r>
      <w:proofErr w:type="spellEnd"/>
      <w:r>
        <w:t xml:space="preserve"> Elektrizität</w:t>
      </w:r>
      <w:r>
        <w:tab/>
      </w:r>
    </w:p>
    <w:p w14:paraId="5F4C5FA5" w14:textId="77777777" w:rsidR="000152A8" w:rsidRDefault="000152A8" w:rsidP="000152A8">
      <w:r>
        <w:tab/>
      </w:r>
    </w:p>
    <w:p w14:paraId="0FFE23D2" w14:textId="37ACA26C" w:rsidR="000152A8" w:rsidRDefault="00D06DEC" w:rsidP="000152A8">
      <w:r>
        <w:t>Grundstückskonfiguration</w:t>
      </w:r>
      <w:r w:rsidR="000152A8">
        <w:t>: Grundstückskonfiguration</w:t>
      </w:r>
    </w:p>
    <w:p w14:paraId="23B0F1D4" w14:textId="77777777" w:rsidR="000152A8" w:rsidRDefault="000152A8" w:rsidP="000152A8"/>
    <w:p w14:paraId="563A10E1" w14:textId="02304062" w:rsidR="000152A8" w:rsidRDefault="000152A8" w:rsidP="000152A8">
      <w:r>
        <w:t xml:space="preserve">       </w:t>
      </w:r>
      <w:r w:rsidR="00DC08D1" w:rsidRPr="00DC08D1">
        <w:t>Innenparzelle</w:t>
      </w:r>
      <w:r w:rsidR="00DC08D1">
        <w:t xml:space="preserve"> </w:t>
      </w:r>
      <w:proofErr w:type="spellStart"/>
      <w:r>
        <w:t>Innenparzelle</w:t>
      </w:r>
      <w:proofErr w:type="spellEnd"/>
    </w:p>
    <w:p w14:paraId="0CA670CB" w14:textId="38BA7A11" w:rsidR="000152A8" w:rsidRDefault="000152A8" w:rsidP="000152A8">
      <w:r>
        <w:t xml:space="preserve">       </w:t>
      </w:r>
      <w:r w:rsidR="00DC08D1">
        <w:t>Eckgrundstück</w:t>
      </w:r>
      <w:r w:rsidR="00DC08D1">
        <w:t xml:space="preserve"> </w:t>
      </w:r>
      <w:proofErr w:type="spellStart"/>
      <w:r>
        <w:t>Eckgrundstück</w:t>
      </w:r>
      <w:proofErr w:type="spellEnd"/>
    </w:p>
    <w:p w14:paraId="6841C22F" w14:textId="7902F9A6" w:rsidR="000152A8" w:rsidRDefault="000152A8" w:rsidP="000152A8">
      <w:r>
        <w:t xml:space="preserve">       </w:t>
      </w:r>
      <w:r w:rsidR="00DC08D1">
        <w:t>Sackgasse</w:t>
      </w:r>
      <w:r w:rsidR="00DC08D1">
        <w:t xml:space="preserve"> </w:t>
      </w:r>
      <w:proofErr w:type="spellStart"/>
      <w:r>
        <w:t>Sackgasse</w:t>
      </w:r>
      <w:proofErr w:type="spellEnd"/>
    </w:p>
    <w:p w14:paraId="3DC365E2" w14:textId="35BAB731" w:rsidR="000152A8" w:rsidRDefault="000152A8" w:rsidP="000152A8">
      <w:r>
        <w:t xml:space="preserve">       </w:t>
      </w:r>
      <w:r w:rsidR="00905BFA">
        <w:t>S</w:t>
      </w:r>
      <w:r>
        <w:t xml:space="preserve">R2 </w:t>
      </w:r>
      <w:r w:rsidR="00905BFA">
        <w:t>Strasse</w:t>
      </w:r>
      <w:r>
        <w:t xml:space="preserve"> an 2 Seiten des Grundstücks</w:t>
      </w:r>
    </w:p>
    <w:p w14:paraId="0C285CA8" w14:textId="02C37DC3" w:rsidR="000152A8" w:rsidRDefault="000152A8" w:rsidP="000152A8">
      <w:r>
        <w:t xml:space="preserve">       </w:t>
      </w:r>
      <w:r w:rsidR="00905BFA">
        <w:t>S</w:t>
      </w:r>
      <w:r>
        <w:t xml:space="preserve">R3 </w:t>
      </w:r>
      <w:r w:rsidR="00905BFA">
        <w:t>Strasse</w:t>
      </w:r>
      <w:r>
        <w:t xml:space="preserve"> an 3 Seiten des Grundstücks</w:t>
      </w:r>
    </w:p>
    <w:p w14:paraId="03774C70" w14:textId="77777777" w:rsidR="000152A8" w:rsidRDefault="000152A8" w:rsidP="000152A8">
      <w:r>
        <w:tab/>
      </w:r>
    </w:p>
    <w:p w14:paraId="12BC0908" w14:textId="0599BAC3" w:rsidR="000152A8" w:rsidRDefault="000152A8" w:rsidP="000152A8">
      <w:proofErr w:type="spellStart"/>
      <w:r>
        <w:t>Land</w:t>
      </w:r>
      <w:r w:rsidR="006D25C9">
        <w:t>sn</w:t>
      </w:r>
      <w:r>
        <w:t>eigung</w:t>
      </w:r>
      <w:proofErr w:type="spellEnd"/>
      <w:r>
        <w:t>: Neigung des Grundstücks</w:t>
      </w:r>
    </w:p>
    <w:p w14:paraId="52B32F0D" w14:textId="77777777" w:rsidR="000152A8" w:rsidRDefault="000152A8" w:rsidP="000152A8">
      <w:r>
        <w:tab/>
      </w:r>
      <w:r>
        <w:tab/>
      </w:r>
    </w:p>
    <w:p w14:paraId="3F20F9F0" w14:textId="1495FDD5" w:rsidR="000152A8" w:rsidRDefault="000152A8" w:rsidP="000152A8">
      <w:r>
        <w:t xml:space="preserve">       </w:t>
      </w:r>
      <w:r w:rsidR="00DC08D1">
        <w:t>Sanft</w:t>
      </w:r>
      <w:r>
        <w:t xml:space="preserve"> Sanftes </w:t>
      </w:r>
      <w:r w:rsidR="006D25C9">
        <w:t>Neigung</w:t>
      </w:r>
    </w:p>
    <w:p w14:paraId="6F213B76" w14:textId="77777777" w:rsidR="000152A8" w:rsidRDefault="000152A8" w:rsidP="000152A8">
      <w:r>
        <w:t xml:space="preserve">       </w:t>
      </w:r>
      <w:proofErr w:type="spellStart"/>
      <w:r>
        <w:t>Mod</w:t>
      </w:r>
      <w:proofErr w:type="spellEnd"/>
      <w:r>
        <w:t xml:space="preserve"> Moderate Neigung</w:t>
      </w:r>
      <w:r>
        <w:tab/>
      </w:r>
    </w:p>
    <w:p w14:paraId="68F2FE73" w14:textId="5DC4F762" w:rsidR="000152A8" w:rsidRDefault="000152A8" w:rsidP="000152A8">
      <w:r>
        <w:t xml:space="preserve">       </w:t>
      </w:r>
      <w:r w:rsidR="00DC08D1">
        <w:t>Stark</w:t>
      </w:r>
      <w:r>
        <w:t xml:space="preserve"> Starke Neigung</w:t>
      </w:r>
    </w:p>
    <w:p w14:paraId="4D1860DC" w14:textId="77777777" w:rsidR="000152A8" w:rsidRDefault="000152A8" w:rsidP="000152A8">
      <w:r>
        <w:tab/>
      </w:r>
    </w:p>
    <w:p w14:paraId="3B48C505" w14:textId="503CF69F" w:rsidR="000152A8" w:rsidRDefault="00B05629" w:rsidP="000152A8">
      <w:proofErr w:type="spellStart"/>
      <w:r w:rsidRPr="00B05629">
        <w:t>StatistischeBezirke</w:t>
      </w:r>
      <w:proofErr w:type="spellEnd"/>
      <w:r w:rsidR="000152A8">
        <w:t xml:space="preserve">: </w:t>
      </w:r>
      <w:r w:rsidR="006D25C9">
        <w:t xml:space="preserve">Berner </w:t>
      </w:r>
      <w:proofErr w:type="spellStart"/>
      <w:r w:rsidRPr="00B05629">
        <w:t>StatistischeBezirke</w:t>
      </w:r>
      <w:proofErr w:type="spellEnd"/>
    </w:p>
    <w:p w14:paraId="5ABF3339" w14:textId="77777777" w:rsidR="000152A8" w:rsidRDefault="000152A8" w:rsidP="000152A8">
      <w:r>
        <w:tab/>
      </w:r>
      <w:r>
        <w:tab/>
      </w:r>
      <w:r>
        <w:tab/>
      </w:r>
    </w:p>
    <w:p w14:paraId="741D0997" w14:textId="77777777" w:rsidR="000152A8" w:rsidRDefault="000152A8" w:rsidP="000152A8">
      <w:r>
        <w:t>Bedingung1: Nähe zu verschiedenen Bedingungen</w:t>
      </w:r>
    </w:p>
    <w:p w14:paraId="48AFEF5C" w14:textId="6D7D1DF3" w:rsidR="000152A8" w:rsidRDefault="000152A8" w:rsidP="000152A8">
      <w:r>
        <w:tab/>
      </w:r>
    </w:p>
    <w:p w14:paraId="34162E2B" w14:textId="77777777" w:rsidR="000152A8" w:rsidRDefault="000152A8" w:rsidP="000152A8">
      <w:r>
        <w:t>Bedingung2: Nähe zu verschiedenen Bedingungen (wenn mehr als eine vorhanden ist)</w:t>
      </w:r>
    </w:p>
    <w:p w14:paraId="2DCE7926" w14:textId="3261D034" w:rsidR="000152A8" w:rsidRDefault="000152A8" w:rsidP="000152A8">
      <w:r>
        <w:tab/>
      </w:r>
      <w:r>
        <w:tab/>
      </w:r>
      <w:r>
        <w:tab/>
      </w:r>
    </w:p>
    <w:p w14:paraId="650A666B" w14:textId="071C7E58" w:rsidR="000152A8" w:rsidRDefault="006D25C9" w:rsidP="000152A8">
      <w:proofErr w:type="spellStart"/>
      <w:r>
        <w:t>Haus</w:t>
      </w:r>
      <w:r w:rsidR="000152A8">
        <w:t>Typ</w:t>
      </w:r>
      <w:proofErr w:type="spellEnd"/>
      <w:r w:rsidR="000152A8">
        <w:t>: Typ des Wohnhauses</w:t>
      </w:r>
    </w:p>
    <w:p w14:paraId="5B07F8E0" w14:textId="77777777" w:rsidR="000152A8" w:rsidRDefault="000152A8" w:rsidP="000152A8">
      <w:r>
        <w:tab/>
      </w:r>
      <w:r>
        <w:tab/>
      </w:r>
    </w:p>
    <w:p w14:paraId="5BE399B1" w14:textId="77777777" w:rsidR="000152A8" w:rsidRDefault="000152A8" w:rsidP="000152A8">
      <w:r>
        <w:t xml:space="preserve">       1Fam Einfamilienhaus </w:t>
      </w:r>
      <w:proofErr w:type="gramStart"/>
      <w:r>
        <w:t>Freistehend</w:t>
      </w:r>
      <w:proofErr w:type="gramEnd"/>
      <w:r>
        <w:tab/>
      </w:r>
    </w:p>
    <w:p w14:paraId="458BFFDB" w14:textId="77777777" w:rsidR="000152A8" w:rsidRDefault="000152A8" w:rsidP="000152A8">
      <w:r>
        <w:t xml:space="preserve">       2FmCon Zweifamilienhaus Umwandlung; ursprünglich als Einfamilienhaus gebaut</w:t>
      </w:r>
    </w:p>
    <w:p w14:paraId="26E34542" w14:textId="0FE4801C" w:rsidR="000152A8" w:rsidRDefault="000152A8" w:rsidP="000152A8">
      <w:r>
        <w:t xml:space="preserve">       </w:t>
      </w:r>
      <w:proofErr w:type="spellStart"/>
      <w:r>
        <w:t>Duplx</w:t>
      </w:r>
      <w:proofErr w:type="spellEnd"/>
      <w:r>
        <w:t xml:space="preserve"> </w:t>
      </w:r>
      <w:r w:rsidR="00DC08D1">
        <w:t>Duplex</w:t>
      </w:r>
    </w:p>
    <w:p w14:paraId="77E4C080" w14:textId="06525EFB" w:rsidR="000152A8" w:rsidRDefault="000152A8" w:rsidP="000152A8">
      <w:r>
        <w:t xml:space="preserve">       </w:t>
      </w:r>
      <w:proofErr w:type="spellStart"/>
      <w:r>
        <w:t>TwnhsE</w:t>
      </w:r>
      <w:proofErr w:type="spellEnd"/>
      <w:r>
        <w:t xml:space="preserve"> </w:t>
      </w:r>
      <w:r w:rsidR="00DC08D1">
        <w:t xml:space="preserve">Stadthaus </w:t>
      </w:r>
      <w:r>
        <w:t>Endeinheit</w:t>
      </w:r>
    </w:p>
    <w:p w14:paraId="1DB9F24D" w14:textId="77777777" w:rsidR="000152A8" w:rsidRDefault="000152A8" w:rsidP="000152A8">
      <w:r>
        <w:t xml:space="preserve">       </w:t>
      </w:r>
      <w:proofErr w:type="spellStart"/>
      <w:r>
        <w:t>TwnhsI</w:t>
      </w:r>
      <w:proofErr w:type="spellEnd"/>
      <w:r>
        <w:t xml:space="preserve"> Stadthaus Inneneinheit</w:t>
      </w:r>
    </w:p>
    <w:p w14:paraId="01913AEF" w14:textId="77777777" w:rsidR="000152A8" w:rsidRDefault="000152A8" w:rsidP="000152A8">
      <w:r>
        <w:tab/>
      </w:r>
    </w:p>
    <w:p w14:paraId="3B8E96D3" w14:textId="77777777" w:rsidR="000152A8" w:rsidRDefault="000152A8" w:rsidP="000152A8">
      <w:proofErr w:type="spellStart"/>
      <w:r>
        <w:t>HausStil</w:t>
      </w:r>
      <w:proofErr w:type="spellEnd"/>
      <w:r>
        <w:t>: Wohnhausstil</w:t>
      </w:r>
    </w:p>
    <w:p w14:paraId="683CF8BD" w14:textId="77777777" w:rsidR="000152A8" w:rsidRDefault="000152A8" w:rsidP="000152A8">
      <w:r>
        <w:tab/>
      </w:r>
    </w:p>
    <w:p w14:paraId="061F5909" w14:textId="77777777" w:rsidR="000152A8" w:rsidRDefault="000152A8" w:rsidP="000152A8">
      <w:r>
        <w:t xml:space="preserve">       1Story Ein Stockwerk</w:t>
      </w:r>
    </w:p>
    <w:p w14:paraId="7BA750BC" w14:textId="77777777" w:rsidR="000152A8" w:rsidRDefault="000152A8" w:rsidP="000152A8">
      <w:r>
        <w:t xml:space="preserve">       1.5Fin Eineinhalbgeschossig: 2. Etage fertig</w:t>
      </w:r>
    </w:p>
    <w:p w14:paraId="5CD12B6A" w14:textId="77777777" w:rsidR="000152A8" w:rsidRDefault="000152A8" w:rsidP="000152A8">
      <w:r>
        <w:t xml:space="preserve">       1.5Unf Eineinhalbgeschossig: 2. Etage unbearbeitet</w:t>
      </w:r>
    </w:p>
    <w:p w14:paraId="5F7B69BB" w14:textId="77777777" w:rsidR="000152A8" w:rsidRDefault="000152A8" w:rsidP="000152A8">
      <w:r>
        <w:t xml:space="preserve">       2Story </w:t>
      </w:r>
      <w:proofErr w:type="gramStart"/>
      <w:r>
        <w:t>Zweistöckig</w:t>
      </w:r>
      <w:proofErr w:type="gramEnd"/>
    </w:p>
    <w:p w14:paraId="1C941E2D" w14:textId="77777777" w:rsidR="000152A8" w:rsidRDefault="000152A8" w:rsidP="000152A8">
      <w:r>
        <w:t xml:space="preserve">       2.5Fin Zweieinhalbgeschossig: 2. Etage fertiggestellt</w:t>
      </w:r>
    </w:p>
    <w:p w14:paraId="795665C2" w14:textId="77777777" w:rsidR="000152A8" w:rsidRDefault="000152A8" w:rsidP="000152A8">
      <w:r>
        <w:t xml:space="preserve">       2.5Unf Zweieinhalbstöckig: 2. Ebene unvollendet</w:t>
      </w:r>
    </w:p>
    <w:p w14:paraId="028AB346" w14:textId="77777777" w:rsidR="000152A8" w:rsidRDefault="000152A8" w:rsidP="000152A8">
      <w:r>
        <w:t xml:space="preserve">       </w:t>
      </w:r>
      <w:proofErr w:type="spellStart"/>
      <w:r>
        <w:t>SFoyer</w:t>
      </w:r>
      <w:proofErr w:type="spellEnd"/>
      <w:r>
        <w:t xml:space="preserve"> Geteiltes Foyer</w:t>
      </w:r>
    </w:p>
    <w:p w14:paraId="1E0C3835" w14:textId="77777777" w:rsidR="000152A8" w:rsidRDefault="000152A8" w:rsidP="000152A8">
      <w:r>
        <w:t xml:space="preserve">       </w:t>
      </w:r>
      <w:proofErr w:type="spellStart"/>
      <w:r>
        <w:t>SLvl</w:t>
      </w:r>
      <w:proofErr w:type="spellEnd"/>
      <w:r>
        <w:t xml:space="preserve"> Geteilte Ebene</w:t>
      </w:r>
    </w:p>
    <w:p w14:paraId="55D51070" w14:textId="77777777" w:rsidR="000152A8" w:rsidRDefault="000152A8" w:rsidP="000152A8">
      <w:r>
        <w:tab/>
      </w:r>
    </w:p>
    <w:p w14:paraId="69E47898" w14:textId="77777777" w:rsidR="000152A8" w:rsidRDefault="000152A8" w:rsidP="000152A8">
      <w:proofErr w:type="spellStart"/>
      <w:r>
        <w:t>GesamtQual</w:t>
      </w:r>
      <w:proofErr w:type="spellEnd"/>
      <w:r>
        <w:t>: Bewertet das gesamte Material und die Ausführung des Hauses</w:t>
      </w:r>
    </w:p>
    <w:p w14:paraId="7CF34C3C" w14:textId="77777777" w:rsidR="000152A8" w:rsidRDefault="000152A8" w:rsidP="000152A8"/>
    <w:p w14:paraId="1CC0A504" w14:textId="77777777" w:rsidR="000152A8" w:rsidRDefault="000152A8" w:rsidP="000152A8">
      <w:r>
        <w:t xml:space="preserve">       10 Sehr gut</w:t>
      </w:r>
    </w:p>
    <w:p w14:paraId="258750D0" w14:textId="77777777" w:rsidR="000152A8" w:rsidRDefault="000152A8" w:rsidP="000152A8">
      <w:r>
        <w:t xml:space="preserve">       9 Ausgezeichnet</w:t>
      </w:r>
    </w:p>
    <w:p w14:paraId="5334048B" w14:textId="77777777" w:rsidR="000152A8" w:rsidRDefault="000152A8" w:rsidP="000152A8">
      <w:r>
        <w:t xml:space="preserve">       8 Sehr gut</w:t>
      </w:r>
    </w:p>
    <w:p w14:paraId="0D9F1F31" w14:textId="77777777" w:rsidR="000152A8" w:rsidRDefault="000152A8" w:rsidP="000152A8">
      <w:r>
        <w:lastRenderedPageBreak/>
        <w:t xml:space="preserve">       7 </w:t>
      </w:r>
      <w:proofErr w:type="gramStart"/>
      <w:r>
        <w:t>Gut</w:t>
      </w:r>
      <w:proofErr w:type="gramEnd"/>
    </w:p>
    <w:p w14:paraId="2C7C5459" w14:textId="77777777" w:rsidR="000152A8" w:rsidRDefault="000152A8" w:rsidP="000152A8">
      <w:r>
        <w:t xml:space="preserve">       6 </w:t>
      </w:r>
      <w:proofErr w:type="gramStart"/>
      <w:r>
        <w:t>Überdurchschnittlich</w:t>
      </w:r>
      <w:proofErr w:type="gramEnd"/>
    </w:p>
    <w:p w14:paraId="38BCA0FD" w14:textId="77777777" w:rsidR="000152A8" w:rsidRDefault="000152A8" w:rsidP="000152A8">
      <w:r>
        <w:t xml:space="preserve">       5 </w:t>
      </w:r>
      <w:proofErr w:type="gramStart"/>
      <w:r>
        <w:t>Durchschnittlich</w:t>
      </w:r>
      <w:proofErr w:type="gramEnd"/>
    </w:p>
    <w:p w14:paraId="3778EEC4" w14:textId="77777777" w:rsidR="000152A8" w:rsidRDefault="000152A8" w:rsidP="000152A8">
      <w:r>
        <w:t xml:space="preserve">       4 </w:t>
      </w:r>
      <w:proofErr w:type="gramStart"/>
      <w:r>
        <w:t>Unterdurchschnittlich</w:t>
      </w:r>
      <w:proofErr w:type="gramEnd"/>
    </w:p>
    <w:p w14:paraId="356C9B69" w14:textId="77777777" w:rsidR="000152A8" w:rsidRDefault="000152A8" w:rsidP="000152A8">
      <w:r>
        <w:t xml:space="preserve">       3 Angemessen</w:t>
      </w:r>
    </w:p>
    <w:p w14:paraId="2292EC8E" w14:textId="77777777" w:rsidR="000152A8" w:rsidRDefault="000152A8" w:rsidP="000152A8">
      <w:r>
        <w:t xml:space="preserve">       2 Schlecht</w:t>
      </w:r>
    </w:p>
    <w:p w14:paraId="7989BC27" w14:textId="77777777" w:rsidR="000152A8" w:rsidRDefault="000152A8" w:rsidP="000152A8">
      <w:r>
        <w:t xml:space="preserve">       1 Sehr </w:t>
      </w:r>
      <w:proofErr w:type="gramStart"/>
      <w:r>
        <w:t>Schlecht</w:t>
      </w:r>
      <w:proofErr w:type="gramEnd"/>
    </w:p>
    <w:p w14:paraId="340429B1" w14:textId="77777777" w:rsidR="000152A8" w:rsidRDefault="000152A8" w:rsidP="000152A8">
      <w:r>
        <w:tab/>
      </w:r>
    </w:p>
    <w:p w14:paraId="1EC03927" w14:textId="77777777" w:rsidR="000152A8" w:rsidRDefault="000152A8" w:rsidP="000152A8">
      <w:proofErr w:type="spellStart"/>
      <w:r>
        <w:t>GesamtZustand</w:t>
      </w:r>
      <w:proofErr w:type="spellEnd"/>
      <w:r>
        <w:t>: Bewertet den Gesamtzustand des Hauses</w:t>
      </w:r>
    </w:p>
    <w:p w14:paraId="4F5D5C71" w14:textId="77777777" w:rsidR="000152A8" w:rsidRDefault="000152A8" w:rsidP="000152A8"/>
    <w:p w14:paraId="4BB03BA2" w14:textId="77777777" w:rsidR="000152A8" w:rsidRDefault="000152A8" w:rsidP="000152A8">
      <w:r>
        <w:t xml:space="preserve">       10 Sehr gut</w:t>
      </w:r>
    </w:p>
    <w:p w14:paraId="42EC94DC" w14:textId="77777777" w:rsidR="000152A8" w:rsidRDefault="000152A8" w:rsidP="000152A8">
      <w:r>
        <w:t xml:space="preserve">       9 Ausgezeichnet</w:t>
      </w:r>
    </w:p>
    <w:p w14:paraId="0917A20E" w14:textId="77777777" w:rsidR="000152A8" w:rsidRDefault="000152A8" w:rsidP="000152A8">
      <w:r>
        <w:t xml:space="preserve">       8 Sehr gut</w:t>
      </w:r>
    </w:p>
    <w:p w14:paraId="6AB0964D" w14:textId="77777777" w:rsidR="000152A8" w:rsidRDefault="000152A8" w:rsidP="000152A8">
      <w:r>
        <w:t xml:space="preserve">       7 </w:t>
      </w:r>
      <w:proofErr w:type="gramStart"/>
      <w:r>
        <w:t>Gut</w:t>
      </w:r>
      <w:proofErr w:type="gramEnd"/>
    </w:p>
    <w:p w14:paraId="1382F00D" w14:textId="77777777" w:rsidR="000152A8" w:rsidRDefault="000152A8" w:rsidP="000152A8">
      <w:r>
        <w:t xml:space="preserve">       6 </w:t>
      </w:r>
      <w:proofErr w:type="gramStart"/>
      <w:r>
        <w:t>Überdurchschnittlich</w:t>
      </w:r>
      <w:proofErr w:type="gramEnd"/>
      <w:r>
        <w:tab/>
      </w:r>
    </w:p>
    <w:p w14:paraId="213FE1AA" w14:textId="77777777" w:rsidR="000152A8" w:rsidRDefault="000152A8" w:rsidP="000152A8">
      <w:r>
        <w:t xml:space="preserve">       5 </w:t>
      </w:r>
      <w:proofErr w:type="gramStart"/>
      <w:r>
        <w:t>Durchschnittlich</w:t>
      </w:r>
      <w:proofErr w:type="gramEnd"/>
    </w:p>
    <w:p w14:paraId="2AC1006A" w14:textId="77777777" w:rsidR="000152A8" w:rsidRDefault="000152A8" w:rsidP="000152A8">
      <w:r>
        <w:t xml:space="preserve">       4 </w:t>
      </w:r>
      <w:proofErr w:type="gramStart"/>
      <w:r>
        <w:t>Unterdurchschnittlich</w:t>
      </w:r>
      <w:proofErr w:type="gramEnd"/>
      <w:r>
        <w:tab/>
      </w:r>
    </w:p>
    <w:p w14:paraId="4939AB30" w14:textId="77777777" w:rsidR="000152A8" w:rsidRDefault="000152A8" w:rsidP="000152A8">
      <w:r>
        <w:t xml:space="preserve">       3 Angemessen</w:t>
      </w:r>
    </w:p>
    <w:p w14:paraId="4469319F" w14:textId="77777777" w:rsidR="000152A8" w:rsidRDefault="000152A8" w:rsidP="000152A8">
      <w:r>
        <w:t xml:space="preserve">       2 Schlecht</w:t>
      </w:r>
    </w:p>
    <w:p w14:paraId="12A16ACB" w14:textId="77777777" w:rsidR="000152A8" w:rsidRDefault="000152A8" w:rsidP="000152A8">
      <w:r>
        <w:t xml:space="preserve">       1 Sehr mangelhaft</w:t>
      </w:r>
    </w:p>
    <w:p w14:paraId="558AB2E7" w14:textId="77777777" w:rsidR="000152A8" w:rsidRDefault="000152A8" w:rsidP="000152A8">
      <w:r>
        <w:tab/>
      </w:r>
      <w:r>
        <w:tab/>
      </w:r>
    </w:p>
    <w:p w14:paraId="44FE3ADC" w14:textId="76F54673" w:rsidR="000152A8" w:rsidRDefault="006D25C9" w:rsidP="000152A8">
      <w:r>
        <w:t>Baujahr</w:t>
      </w:r>
      <w:r w:rsidR="000152A8">
        <w:t xml:space="preserve">: Ursprüngliches </w:t>
      </w:r>
      <w:proofErr w:type="spellStart"/>
      <w:r w:rsidR="000152A8">
        <w:t>Baudatum</w:t>
      </w:r>
      <w:proofErr w:type="spellEnd"/>
    </w:p>
    <w:p w14:paraId="6824D5D2" w14:textId="77777777" w:rsidR="000152A8" w:rsidRDefault="000152A8" w:rsidP="000152A8"/>
    <w:p w14:paraId="682BD990" w14:textId="436AC932" w:rsidR="000152A8" w:rsidRDefault="006D25C9" w:rsidP="000152A8">
      <w:r>
        <w:t>Umbau-Datum</w:t>
      </w:r>
      <w:r w:rsidR="000152A8">
        <w:t xml:space="preserve">: Umbau-Datum (gleiches Datum wie </w:t>
      </w:r>
      <w:proofErr w:type="spellStart"/>
      <w:r w:rsidR="000152A8">
        <w:t>Baudatum</w:t>
      </w:r>
      <w:proofErr w:type="spellEnd"/>
      <w:r w:rsidR="000152A8">
        <w:t>, wenn keine Umbauten oder Ergänzungen)</w:t>
      </w:r>
    </w:p>
    <w:p w14:paraId="75466850" w14:textId="77777777" w:rsidR="000152A8" w:rsidRDefault="000152A8" w:rsidP="000152A8"/>
    <w:p w14:paraId="291CC0B2" w14:textId="3FB3C21D" w:rsidR="000152A8" w:rsidRDefault="000152A8" w:rsidP="000152A8">
      <w:proofErr w:type="spellStart"/>
      <w:r>
        <w:t>Dach</w:t>
      </w:r>
      <w:r w:rsidR="006D25C9">
        <w:t>Typ</w:t>
      </w:r>
      <w:proofErr w:type="spellEnd"/>
      <w:r>
        <w:t>: Typ des Daches</w:t>
      </w:r>
    </w:p>
    <w:p w14:paraId="2834CC72" w14:textId="77777777" w:rsidR="000152A8" w:rsidRDefault="000152A8" w:rsidP="000152A8">
      <w:r>
        <w:tab/>
      </w:r>
      <w:r>
        <w:tab/>
      </w:r>
    </w:p>
    <w:p w14:paraId="0C93F959" w14:textId="77777777" w:rsidR="000152A8" w:rsidRDefault="000152A8" w:rsidP="000152A8">
      <w:proofErr w:type="spellStart"/>
      <w:r>
        <w:t>DachMatl</w:t>
      </w:r>
      <w:proofErr w:type="spellEnd"/>
      <w:r>
        <w:t>: Dachmaterial</w:t>
      </w:r>
    </w:p>
    <w:p w14:paraId="06F8ECEC" w14:textId="77777777" w:rsidR="000152A8" w:rsidRDefault="000152A8" w:rsidP="000152A8">
      <w:r>
        <w:tab/>
      </w:r>
      <w:r>
        <w:tab/>
      </w:r>
    </w:p>
    <w:p w14:paraId="16A5DC20" w14:textId="13995876" w:rsidR="000152A8" w:rsidRDefault="006D25C9" w:rsidP="000152A8">
      <w:r>
        <w:t>Außenverkleidung</w:t>
      </w:r>
      <w:r w:rsidR="000152A8">
        <w:t>1 Außenverkleidung am Haus</w:t>
      </w:r>
    </w:p>
    <w:p w14:paraId="2AAB4D9C" w14:textId="77777777" w:rsidR="000152A8" w:rsidRDefault="000152A8" w:rsidP="000152A8">
      <w:r>
        <w:tab/>
      </w:r>
    </w:p>
    <w:p w14:paraId="08CD1937" w14:textId="7CE36FB2" w:rsidR="000152A8" w:rsidRDefault="006D25C9" w:rsidP="000152A8">
      <w:r>
        <w:t>Außenverkleidung</w:t>
      </w:r>
      <w:r w:rsidR="000152A8">
        <w:t>2: Außenverkleidung am Haus (falls mehr als ein Material)</w:t>
      </w:r>
    </w:p>
    <w:p w14:paraId="20AEE1DF" w14:textId="77777777" w:rsidR="000152A8" w:rsidRDefault="000152A8" w:rsidP="000152A8">
      <w:r>
        <w:tab/>
      </w:r>
    </w:p>
    <w:p w14:paraId="778C5E68" w14:textId="5CFD88D1" w:rsidR="000152A8" w:rsidRDefault="006D25C9" w:rsidP="000152A8">
      <w:proofErr w:type="spellStart"/>
      <w:r>
        <w:t>FassadeTyp</w:t>
      </w:r>
      <w:proofErr w:type="spellEnd"/>
      <w:r w:rsidR="000152A8">
        <w:t xml:space="preserve">: </w:t>
      </w:r>
      <w:proofErr w:type="spellStart"/>
      <w:r>
        <w:t>FassadeTyp</w:t>
      </w:r>
      <w:proofErr w:type="spellEnd"/>
    </w:p>
    <w:p w14:paraId="27FB706A" w14:textId="77777777" w:rsidR="000152A8" w:rsidRDefault="000152A8" w:rsidP="000152A8">
      <w:r>
        <w:tab/>
      </w:r>
    </w:p>
    <w:p w14:paraId="74146095" w14:textId="198CC3B0" w:rsidR="000152A8" w:rsidRDefault="006D25C9" w:rsidP="000152A8">
      <w:proofErr w:type="spellStart"/>
      <w:r>
        <w:t>FassadeFläche</w:t>
      </w:r>
      <w:proofErr w:type="spellEnd"/>
      <w:r w:rsidR="000152A8">
        <w:t xml:space="preserve">: Fläche der </w:t>
      </w:r>
      <w:proofErr w:type="spellStart"/>
      <w:r>
        <w:t>FassadeFläche</w:t>
      </w:r>
      <w:proofErr w:type="spellEnd"/>
      <w:r>
        <w:t xml:space="preserve"> </w:t>
      </w:r>
      <w:r w:rsidR="000152A8">
        <w:t>in Quadratfuß</w:t>
      </w:r>
    </w:p>
    <w:p w14:paraId="4CCA184F" w14:textId="77777777" w:rsidR="000152A8" w:rsidRDefault="000152A8" w:rsidP="000152A8"/>
    <w:p w14:paraId="001362FF" w14:textId="5789A85D" w:rsidR="000152A8" w:rsidRDefault="006D25C9" w:rsidP="000152A8">
      <w:proofErr w:type="spellStart"/>
      <w:r>
        <w:t>Aussen</w:t>
      </w:r>
      <w:r w:rsidR="000152A8">
        <w:t>Qual</w:t>
      </w:r>
      <w:proofErr w:type="spellEnd"/>
      <w:r w:rsidR="000152A8">
        <w:t xml:space="preserve">: Bewertet die Qualität des Materials an der Außenseite </w:t>
      </w:r>
    </w:p>
    <w:p w14:paraId="02C99161" w14:textId="77777777" w:rsidR="000152A8" w:rsidRDefault="000152A8" w:rsidP="000152A8">
      <w:r>
        <w:tab/>
      </w:r>
      <w:r>
        <w:tab/>
      </w:r>
    </w:p>
    <w:p w14:paraId="078D93D3" w14:textId="5C4C2EFB" w:rsidR="000152A8" w:rsidRDefault="006D25C9" w:rsidP="000152A8">
      <w:proofErr w:type="spellStart"/>
      <w:r>
        <w:t>Aussen</w:t>
      </w:r>
      <w:r>
        <w:t>Zustand</w:t>
      </w:r>
      <w:proofErr w:type="spellEnd"/>
      <w:r w:rsidR="000152A8">
        <w:t>: Bewertet den aktuellen Zustand des Materials auf der Außenseite</w:t>
      </w:r>
    </w:p>
    <w:p w14:paraId="5D6CCB2F" w14:textId="77777777" w:rsidR="000152A8" w:rsidRDefault="000152A8" w:rsidP="000152A8">
      <w:r>
        <w:tab/>
      </w:r>
      <w:r>
        <w:tab/>
      </w:r>
    </w:p>
    <w:p w14:paraId="143E5695" w14:textId="77777777" w:rsidR="000152A8" w:rsidRDefault="000152A8" w:rsidP="000152A8">
      <w:r>
        <w:t>Fundament: Typ des Fundaments</w:t>
      </w:r>
    </w:p>
    <w:p w14:paraId="309C6F84" w14:textId="4049C61E" w:rsidR="000152A8" w:rsidRDefault="000152A8" w:rsidP="000152A8">
      <w:r>
        <w:tab/>
      </w:r>
      <w:r>
        <w:tab/>
      </w:r>
      <w:r>
        <w:tab/>
      </w:r>
      <w:r>
        <w:tab/>
      </w:r>
    </w:p>
    <w:p w14:paraId="7C6EE91A" w14:textId="308ED571" w:rsidR="000152A8" w:rsidRDefault="00F43C96" w:rsidP="000152A8">
      <w:proofErr w:type="spellStart"/>
      <w:r>
        <w:t>KellerHöhe</w:t>
      </w:r>
      <w:proofErr w:type="spellEnd"/>
      <w:r w:rsidR="000152A8">
        <w:t>: Bewertet die Höhe des Kellers</w:t>
      </w:r>
    </w:p>
    <w:p w14:paraId="1B7E7818" w14:textId="77777777" w:rsidR="000152A8" w:rsidRDefault="000152A8" w:rsidP="000152A8">
      <w:r>
        <w:tab/>
      </w:r>
      <w:r>
        <w:tab/>
      </w:r>
    </w:p>
    <w:p w14:paraId="5DD1E338" w14:textId="14F808AF" w:rsidR="000152A8" w:rsidRDefault="00F43C96" w:rsidP="000152A8">
      <w:proofErr w:type="spellStart"/>
      <w:r>
        <w:t>KellerZustand</w:t>
      </w:r>
      <w:proofErr w:type="spellEnd"/>
      <w:r w:rsidR="000152A8">
        <w:t>: Bewertet den allgemeinen Zustand des Kellers</w:t>
      </w:r>
    </w:p>
    <w:p w14:paraId="2E3FCC80" w14:textId="77777777" w:rsidR="000152A8" w:rsidRDefault="000152A8" w:rsidP="000152A8">
      <w:r>
        <w:tab/>
      </w:r>
    </w:p>
    <w:p w14:paraId="60950EE8" w14:textId="7B4D1035" w:rsidR="000152A8" w:rsidRDefault="00F43C96" w:rsidP="000152A8">
      <w:proofErr w:type="spellStart"/>
      <w:r>
        <w:t>Keller</w:t>
      </w:r>
      <w:r w:rsidR="000152A8">
        <w:t>Belichtung</w:t>
      </w:r>
      <w:proofErr w:type="spellEnd"/>
      <w:r w:rsidR="000152A8">
        <w:t>: Bezieht sich auf begehbare oder gartenebene Wände</w:t>
      </w:r>
    </w:p>
    <w:p w14:paraId="5169D444" w14:textId="77777777" w:rsidR="000152A8" w:rsidRDefault="000152A8" w:rsidP="000152A8"/>
    <w:p w14:paraId="64010373" w14:textId="77777777" w:rsidR="000152A8" w:rsidRDefault="000152A8" w:rsidP="000152A8">
      <w:r>
        <w:t xml:space="preserve">       </w:t>
      </w:r>
      <w:proofErr w:type="spellStart"/>
      <w:r>
        <w:t>Gd</w:t>
      </w:r>
      <w:proofErr w:type="spellEnd"/>
      <w:r>
        <w:t xml:space="preserve"> Gute Exposition</w:t>
      </w:r>
    </w:p>
    <w:p w14:paraId="15EE4F50" w14:textId="77777777" w:rsidR="000152A8" w:rsidRDefault="000152A8" w:rsidP="000152A8">
      <w:r>
        <w:t xml:space="preserve">       </w:t>
      </w:r>
      <w:proofErr w:type="spellStart"/>
      <w:r>
        <w:t>Av</w:t>
      </w:r>
      <w:proofErr w:type="spellEnd"/>
      <w:r>
        <w:t xml:space="preserve"> Durchschnittliche Exposition (geteilte Ebenen oder Foyers erreichen typischerweise durchschnittliche oder höhere Werte)</w:t>
      </w:r>
      <w:r>
        <w:tab/>
      </w:r>
    </w:p>
    <w:p w14:paraId="72655F31" w14:textId="77777777" w:rsidR="000152A8" w:rsidRDefault="000152A8" w:rsidP="000152A8">
      <w:r>
        <w:t xml:space="preserve">       </w:t>
      </w:r>
      <w:proofErr w:type="spellStart"/>
      <w:r>
        <w:t>Mn</w:t>
      </w:r>
      <w:proofErr w:type="spellEnd"/>
      <w:r>
        <w:t xml:space="preserve"> Minimale Exposition</w:t>
      </w:r>
    </w:p>
    <w:p w14:paraId="3601BE4E" w14:textId="489DF88D" w:rsidR="000152A8" w:rsidRDefault="000152A8" w:rsidP="000152A8">
      <w:r>
        <w:t xml:space="preserve">       Nein Keine Exposition</w:t>
      </w:r>
    </w:p>
    <w:p w14:paraId="0E02396F" w14:textId="3FDDCC25" w:rsidR="000152A8" w:rsidRDefault="000152A8" w:rsidP="000152A8">
      <w:r>
        <w:lastRenderedPageBreak/>
        <w:t xml:space="preserve">       NA Kein Keller</w:t>
      </w:r>
    </w:p>
    <w:p w14:paraId="06621572" w14:textId="77777777" w:rsidR="000152A8" w:rsidRDefault="000152A8" w:rsidP="000152A8">
      <w:r>
        <w:tab/>
      </w:r>
    </w:p>
    <w:p w14:paraId="7BDD59C7" w14:textId="2439F3FD" w:rsidR="000152A8" w:rsidRDefault="00F43C96" w:rsidP="000152A8">
      <w:r>
        <w:t>KellerBewertung1</w:t>
      </w:r>
      <w:r w:rsidR="000152A8">
        <w:t>: Bewertung der fertiggestellten Kellerfläche</w:t>
      </w:r>
    </w:p>
    <w:p w14:paraId="75CA1D4D" w14:textId="77777777" w:rsidR="000152A8" w:rsidRDefault="000152A8" w:rsidP="000152A8"/>
    <w:p w14:paraId="65D31678" w14:textId="77777777" w:rsidR="000152A8" w:rsidRDefault="000152A8" w:rsidP="000152A8">
      <w:r>
        <w:t xml:space="preserve">       GLQ Gute Wohngegend</w:t>
      </w:r>
    </w:p>
    <w:p w14:paraId="6E11F167" w14:textId="77777777" w:rsidR="000152A8" w:rsidRDefault="000152A8" w:rsidP="000152A8">
      <w:r>
        <w:t xml:space="preserve">       ALQ Durchschnittliche Wohnräume</w:t>
      </w:r>
    </w:p>
    <w:p w14:paraId="4166E744" w14:textId="77777777" w:rsidR="000152A8" w:rsidRDefault="000152A8" w:rsidP="000152A8">
      <w:r>
        <w:t xml:space="preserve">       BLQ Below Average Living </w:t>
      </w:r>
      <w:proofErr w:type="spellStart"/>
      <w:r>
        <w:t>Quarters</w:t>
      </w:r>
      <w:proofErr w:type="spellEnd"/>
      <w:r>
        <w:t xml:space="preserve"> (Unterdurchschnittliche Wohnfläche)</w:t>
      </w:r>
      <w:r>
        <w:tab/>
      </w:r>
    </w:p>
    <w:p w14:paraId="23C2F671" w14:textId="77777777" w:rsidR="000152A8" w:rsidRDefault="000152A8" w:rsidP="000152A8">
      <w:r>
        <w:t xml:space="preserve">       </w:t>
      </w:r>
      <w:proofErr w:type="spellStart"/>
      <w:r>
        <w:t>Rec</w:t>
      </w:r>
      <w:proofErr w:type="spellEnd"/>
      <w:r>
        <w:t xml:space="preserve"> Durchschnittlicher Aufenthaltsraum</w:t>
      </w:r>
    </w:p>
    <w:p w14:paraId="0975259F" w14:textId="77777777" w:rsidR="000152A8" w:rsidRDefault="000152A8" w:rsidP="000152A8">
      <w:r>
        <w:t xml:space="preserve">       </w:t>
      </w:r>
      <w:proofErr w:type="spellStart"/>
      <w:r>
        <w:t>LwQ</w:t>
      </w:r>
      <w:proofErr w:type="spellEnd"/>
      <w:r>
        <w:t xml:space="preserve"> Geringe Qualität</w:t>
      </w:r>
    </w:p>
    <w:p w14:paraId="6E30ECB2" w14:textId="77777777" w:rsidR="000152A8" w:rsidRDefault="000152A8" w:rsidP="000152A8">
      <w:r>
        <w:t xml:space="preserve">       </w:t>
      </w:r>
      <w:proofErr w:type="spellStart"/>
      <w:r>
        <w:t>Unf</w:t>
      </w:r>
      <w:proofErr w:type="spellEnd"/>
      <w:r>
        <w:t xml:space="preserve"> </w:t>
      </w:r>
      <w:proofErr w:type="spellStart"/>
      <w:r>
        <w:t>Ungekellert</w:t>
      </w:r>
      <w:proofErr w:type="spellEnd"/>
    </w:p>
    <w:p w14:paraId="65F561BF" w14:textId="44155DDF" w:rsidR="000152A8" w:rsidRDefault="000152A8" w:rsidP="000152A8">
      <w:r>
        <w:t xml:space="preserve">       NA Kein Keller</w:t>
      </w:r>
    </w:p>
    <w:p w14:paraId="11B3CA9C" w14:textId="77777777" w:rsidR="000152A8" w:rsidRDefault="000152A8" w:rsidP="000152A8">
      <w:r>
        <w:tab/>
      </w:r>
      <w:r>
        <w:tab/>
      </w:r>
    </w:p>
    <w:p w14:paraId="39707D91" w14:textId="6B5634E1" w:rsidR="000152A8" w:rsidRDefault="00F43C96" w:rsidP="000152A8">
      <w:r>
        <w:t>FertigeKellerFläche1</w:t>
      </w:r>
      <w:r w:rsidR="000152A8">
        <w:t>: Typ 1 fertige Quadratfuß</w:t>
      </w:r>
    </w:p>
    <w:p w14:paraId="2B8DF4AD" w14:textId="77777777" w:rsidR="000152A8" w:rsidRDefault="000152A8" w:rsidP="000152A8"/>
    <w:p w14:paraId="7FF051E2" w14:textId="0F994BCA" w:rsidR="000152A8" w:rsidRDefault="00F43C96" w:rsidP="000152A8">
      <w:r>
        <w:t>KellerBewertung</w:t>
      </w:r>
      <w:r>
        <w:t>2</w:t>
      </w:r>
      <w:r w:rsidR="000152A8">
        <w:t>: Bewertung der fertiggestellten Kellerfläche (falls mehrere Typen)</w:t>
      </w:r>
    </w:p>
    <w:p w14:paraId="41823E6B" w14:textId="77777777" w:rsidR="000152A8" w:rsidRDefault="000152A8" w:rsidP="000152A8"/>
    <w:p w14:paraId="3CA15754" w14:textId="77777777" w:rsidR="000152A8" w:rsidRDefault="000152A8" w:rsidP="000152A8">
      <w:r>
        <w:t xml:space="preserve">       GLQ Gute Wohnverhältnisse</w:t>
      </w:r>
    </w:p>
    <w:p w14:paraId="149FFDCC" w14:textId="77777777" w:rsidR="000152A8" w:rsidRDefault="000152A8" w:rsidP="000152A8">
      <w:r>
        <w:t xml:space="preserve">       ALQ Durchschnittliche Wohnräume</w:t>
      </w:r>
    </w:p>
    <w:p w14:paraId="58D82B23" w14:textId="77777777" w:rsidR="000152A8" w:rsidRDefault="000152A8" w:rsidP="000152A8">
      <w:r>
        <w:t xml:space="preserve">       BLQ Below Average Living </w:t>
      </w:r>
      <w:proofErr w:type="spellStart"/>
      <w:r>
        <w:t>Quarters</w:t>
      </w:r>
      <w:proofErr w:type="spellEnd"/>
      <w:r>
        <w:t xml:space="preserve"> (Unterdurchschnittliche Wohnräume)</w:t>
      </w:r>
      <w:r>
        <w:tab/>
      </w:r>
    </w:p>
    <w:p w14:paraId="77FBC81C" w14:textId="77777777" w:rsidR="000152A8" w:rsidRDefault="000152A8" w:rsidP="000152A8">
      <w:r>
        <w:t xml:space="preserve">       </w:t>
      </w:r>
      <w:proofErr w:type="spellStart"/>
      <w:r>
        <w:t>Rec</w:t>
      </w:r>
      <w:proofErr w:type="spellEnd"/>
      <w:r>
        <w:t xml:space="preserve"> Durchschnittlicher Aufenthaltsraum</w:t>
      </w:r>
    </w:p>
    <w:p w14:paraId="1138D7AE" w14:textId="77777777" w:rsidR="000152A8" w:rsidRDefault="000152A8" w:rsidP="000152A8">
      <w:r>
        <w:t xml:space="preserve">       </w:t>
      </w:r>
      <w:proofErr w:type="spellStart"/>
      <w:r>
        <w:t>LwQ</w:t>
      </w:r>
      <w:proofErr w:type="spellEnd"/>
      <w:r>
        <w:t xml:space="preserve"> Geringe Qualität</w:t>
      </w:r>
    </w:p>
    <w:p w14:paraId="4CB6EB47" w14:textId="77777777" w:rsidR="000152A8" w:rsidRDefault="000152A8" w:rsidP="000152A8">
      <w:r>
        <w:t xml:space="preserve">       </w:t>
      </w:r>
      <w:proofErr w:type="spellStart"/>
      <w:r>
        <w:t>Unf</w:t>
      </w:r>
      <w:proofErr w:type="spellEnd"/>
      <w:r>
        <w:t xml:space="preserve"> </w:t>
      </w:r>
      <w:proofErr w:type="spellStart"/>
      <w:r>
        <w:t>Ungekellert</w:t>
      </w:r>
      <w:proofErr w:type="spellEnd"/>
    </w:p>
    <w:p w14:paraId="206CDE0F" w14:textId="7788CA18" w:rsidR="000152A8" w:rsidRDefault="000152A8" w:rsidP="000152A8">
      <w:r>
        <w:t xml:space="preserve">       NA Kein Keller</w:t>
      </w:r>
    </w:p>
    <w:p w14:paraId="0B8FA212" w14:textId="77777777" w:rsidR="000152A8" w:rsidRDefault="000152A8" w:rsidP="000152A8"/>
    <w:p w14:paraId="20493DFE" w14:textId="51AE0821" w:rsidR="000152A8" w:rsidRDefault="00F43C96" w:rsidP="000152A8">
      <w:r>
        <w:t>Fertige</w:t>
      </w:r>
      <w:r>
        <w:t>Keller</w:t>
      </w:r>
      <w:r>
        <w:t>Fläche</w:t>
      </w:r>
      <w:r>
        <w:t>2</w:t>
      </w:r>
      <w:r w:rsidR="000152A8">
        <w:t>: Typ 2 fertiggestellte Quadratmeter</w:t>
      </w:r>
    </w:p>
    <w:p w14:paraId="34DC0E9E" w14:textId="77777777" w:rsidR="000152A8" w:rsidRDefault="000152A8" w:rsidP="000152A8"/>
    <w:p w14:paraId="792998F7" w14:textId="0A8D4B5F" w:rsidR="000152A8" w:rsidRDefault="00F43C96" w:rsidP="000152A8">
      <w:proofErr w:type="spellStart"/>
      <w:r>
        <w:t>UnfertigeKellerFläche</w:t>
      </w:r>
      <w:proofErr w:type="spellEnd"/>
      <w:r w:rsidR="000152A8">
        <w:t>: Unfertige Quadratmeter der Kellerfläche</w:t>
      </w:r>
    </w:p>
    <w:p w14:paraId="4BDE2634" w14:textId="77777777" w:rsidR="000152A8" w:rsidRDefault="000152A8" w:rsidP="000152A8"/>
    <w:p w14:paraId="246C7714" w14:textId="732B2DDF" w:rsidR="000152A8" w:rsidRDefault="00F43C96" w:rsidP="000152A8">
      <w:proofErr w:type="spellStart"/>
      <w:r>
        <w:t>GesamtKellerFläche</w:t>
      </w:r>
      <w:proofErr w:type="spellEnd"/>
      <w:r w:rsidR="000152A8">
        <w:t>: Gesamtquadratfuß der Kellerfläche</w:t>
      </w:r>
    </w:p>
    <w:p w14:paraId="7020FA1A" w14:textId="77777777" w:rsidR="000152A8" w:rsidRDefault="000152A8" w:rsidP="000152A8"/>
    <w:p w14:paraId="3C27AE5B" w14:textId="77777777" w:rsidR="000152A8" w:rsidRDefault="000152A8" w:rsidP="000152A8">
      <w:r>
        <w:t>Heizung: Art der Heizung</w:t>
      </w:r>
    </w:p>
    <w:p w14:paraId="5958BD16" w14:textId="77777777" w:rsidR="000152A8" w:rsidRDefault="000152A8" w:rsidP="000152A8">
      <w:r>
        <w:tab/>
      </w:r>
      <w:r>
        <w:tab/>
      </w:r>
    </w:p>
    <w:p w14:paraId="73156B93" w14:textId="2B48AAF0" w:rsidR="000152A8" w:rsidRDefault="00714A79" w:rsidP="000152A8">
      <w:proofErr w:type="spellStart"/>
      <w:r w:rsidRPr="00714A79">
        <w:t>HeizungQualitätZustand</w:t>
      </w:r>
      <w:proofErr w:type="spellEnd"/>
      <w:r w:rsidR="000152A8">
        <w:t>: Heizqualität und -zustand</w:t>
      </w:r>
    </w:p>
    <w:p w14:paraId="26FD34D5" w14:textId="77777777" w:rsidR="000152A8" w:rsidRDefault="000152A8" w:rsidP="000152A8">
      <w:r>
        <w:tab/>
      </w:r>
      <w:r>
        <w:tab/>
      </w:r>
    </w:p>
    <w:p w14:paraId="5AE09B94" w14:textId="4BAFBBAC" w:rsidR="000152A8" w:rsidRDefault="00714A79" w:rsidP="000152A8">
      <w:proofErr w:type="spellStart"/>
      <w:r>
        <w:t>ZentraleKlimatisierung</w:t>
      </w:r>
      <w:proofErr w:type="spellEnd"/>
      <w:r w:rsidR="000152A8">
        <w:t>: Zentrale Klimatisierung</w:t>
      </w:r>
    </w:p>
    <w:p w14:paraId="75BD728D" w14:textId="77777777" w:rsidR="000152A8" w:rsidRDefault="000152A8" w:rsidP="000152A8"/>
    <w:p w14:paraId="7FE079BD" w14:textId="77777777" w:rsidR="000152A8" w:rsidRDefault="000152A8" w:rsidP="000152A8">
      <w:r>
        <w:t xml:space="preserve">       N Nein</w:t>
      </w:r>
    </w:p>
    <w:p w14:paraId="61AB44DD" w14:textId="77777777" w:rsidR="000152A8" w:rsidRDefault="000152A8" w:rsidP="000152A8">
      <w:r>
        <w:t xml:space="preserve">       Y Ja</w:t>
      </w:r>
    </w:p>
    <w:p w14:paraId="027DC036" w14:textId="77777777" w:rsidR="000152A8" w:rsidRDefault="000152A8" w:rsidP="000152A8">
      <w:r>
        <w:tab/>
      </w:r>
      <w:r>
        <w:tab/>
      </w:r>
    </w:p>
    <w:p w14:paraId="2D4376A4" w14:textId="0B3D4CD6" w:rsidR="000152A8" w:rsidRDefault="000152A8" w:rsidP="000152A8">
      <w:proofErr w:type="spellStart"/>
      <w:r>
        <w:t>Elektrisch</w:t>
      </w:r>
      <w:r w:rsidR="00714A79">
        <w:t>System</w:t>
      </w:r>
      <w:proofErr w:type="spellEnd"/>
      <w:r>
        <w:t>: Elektrisches System</w:t>
      </w:r>
    </w:p>
    <w:p w14:paraId="102B2CB4" w14:textId="77777777" w:rsidR="000152A8" w:rsidRDefault="000152A8" w:rsidP="000152A8"/>
    <w:p w14:paraId="635EA591" w14:textId="77777777" w:rsidR="000152A8" w:rsidRDefault="000152A8" w:rsidP="000152A8">
      <w:r>
        <w:t xml:space="preserve">       </w:t>
      </w:r>
      <w:proofErr w:type="spellStart"/>
      <w:r>
        <w:t>SBrkr</w:t>
      </w:r>
      <w:proofErr w:type="spellEnd"/>
      <w:r>
        <w:t xml:space="preserve"> Standard-Stromkreisunterbrecher &amp; </w:t>
      </w:r>
      <w:proofErr w:type="spellStart"/>
      <w:r>
        <w:t>Romex</w:t>
      </w:r>
      <w:proofErr w:type="spellEnd"/>
    </w:p>
    <w:p w14:paraId="4102A403" w14:textId="77777777" w:rsidR="000152A8" w:rsidRDefault="000152A8" w:rsidP="000152A8">
      <w:r>
        <w:t xml:space="preserve">       </w:t>
      </w:r>
      <w:proofErr w:type="spellStart"/>
      <w:r>
        <w:t>FuseA</w:t>
      </w:r>
      <w:proofErr w:type="spellEnd"/>
      <w:r>
        <w:t xml:space="preserve"> Sicherungskasten über 60 AMP und alle </w:t>
      </w:r>
      <w:proofErr w:type="spellStart"/>
      <w:r>
        <w:t>Romex</w:t>
      </w:r>
      <w:proofErr w:type="spellEnd"/>
      <w:r>
        <w:t>-Verkabelung (Durchschnittlich)</w:t>
      </w:r>
      <w:r>
        <w:tab/>
      </w:r>
    </w:p>
    <w:p w14:paraId="1D5AD5FE" w14:textId="77777777" w:rsidR="000152A8" w:rsidRDefault="000152A8" w:rsidP="000152A8">
      <w:r>
        <w:t xml:space="preserve">       </w:t>
      </w:r>
      <w:proofErr w:type="spellStart"/>
      <w:r>
        <w:t>FuseF</w:t>
      </w:r>
      <w:proofErr w:type="spellEnd"/>
      <w:r>
        <w:t xml:space="preserve"> 60-Ampere-Sicherungskasten und überwiegend </w:t>
      </w:r>
      <w:proofErr w:type="spellStart"/>
      <w:r>
        <w:t>Romex</w:t>
      </w:r>
      <w:proofErr w:type="spellEnd"/>
      <w:r>
        <w:t>-Verkabelung (mittelmäßig)</w:t>
      </w:r>
    </w:p>
    <w:p w14:paraId="40D02F04" w14:textId="77777777" w:rsidR="000152A8" w:rsidRDefault="000152A8" w:rsidP="000152A8">
      <w:r>
        <w:t xml:space="preserve">       </w:t>
      </w:r>
      <w:proofErr w:type="spellStart"/>
      <w:r>
        <w:t>FuseP</w:t>
      </w:r>
      <w:proofErr w:type="spellEnd"/>
      <w:r>
        <w:t xml:space="preserve"> 60-Ampere-Sicherungskasten und größtenteils </w:t>
      </w:r>
      <w:proofErr w:type="spellStart"/>
      <w:r>
        <w:t>Knob</w:t>
      </w:r>
      <w:proofErr w:type="spellEnd"/>
      <w:r>
        <w:t xml:space="preserve"> &amp; Tube-Verkabelung (schlecht)</w:t>
      </w:r>
    </w:p>
    <w:p w14:paraId="0DA879B5" w14:textId="77777777" w:rsidR="000152A8" w:rsidRDefault="000152A8" w:rsidP="000152A8">
      <w:r>
        <w:t xml:space="preserve">       Mix </w:t>
      </w:r>
      <w:proofErr w:type="gramStart"/>
      <w:r>
        <w:t>Gemischt</w:t>
      </w:r>
      <w:proofErr w:type="gramEnd"/>
    </w:p>
    <w:p w14:paraId="1351D2A6" w14:textId="77777777" w:rsidR="000152A8" w:rsidRDefault="000152A8" w:rsidP="000152A8">
      <w:r>
        <w:tab/>
      </w:r>
      <w:r>
        <w:tab/>
      </w:r>
    </w:p>
    <w:p w14:paraId="450ADF21" w14:textId="3C85B238" w:rsidR="000152A8" w:rsidRDefault="000152A8" w:rsidP="000152A8">
      <w:r>
        <w:t>1</w:t>
      </w:r>
      <w:r w:rsidR="00714A79">
        <w:t>StockFläche</w:t>
      </w:r>
      <w:r>
        <w:t>: Quadratfuß im ersten Stock</w:t>
      </w:r>
    </w:p>
    <w:p w14:paraId="4D1ED100" w14:textId="77777777" w:rsidR="000152A8" w:rsidRDefault="000152A8" w:rsidP="000152A8">
      <w:r>
        <w:t xml:space="preserve"> </w:t>
      </w:r>
    </w:p>
    <w:p w14:paraId="3244C8F0" w14:textId="6EB25121" w:rsidR="000152A8" w:rsidRDefault="00714A79" w:rsidP="000152A8">
      <w:r>
        <w:t>2</w:t>
      </w:r>
      <w:r>
        <w:t>StockFläche</w:t>
      </w:r>
      <w:r w:rsidR="000152A8">
        <w:t xml:space="preserve">: </w:t>
      </w:r>
      <w:r>
        <w:t xml:space="preserve">Quadratfuß </w:t>
      </w:r>
      <w:r w:rsidR="000152A8">
        <w:t>im zweiten Stock</w:t>
      </w:r>
    </w:p>
    <w:p w14:paraId="13DD7429" w14:textId="77777777" w:rsidR="000152A8" w:rsidRDefault="000152A8" w:rsidP="000152A8"/>
    <w:p w14:paraId="31BDFB9F" w14:textId="77777777" w:rsidR="000152A8" w:rsidRDefault="000152A8" w:rsidP="000152A8">
      <w:proofErr w:type="spellStart"/>
      <w:r>
        <w:t>LowQualFinSF</w:t>
      </w:r>
      <w:proofErr w:type="spellEnd"/>
      <w:r>
        <w:t>: Geringe Qualität der fertiggestellten Quadratmeter (alle Etagen)</w:t>
      </w:r>
    </w:p>
    <w:p w14:paraId="606ADB7A" w14:textId="77777777" w:rsidR="000152A8" w:rsidRDefault="000152A8" w:rsidP="000152A8"/>
    <w:p w14:paraId="7E72B38E" w14:textId="7C998E63" w:rsidR="000152A8" w:rsidRDefault="00714A79" w:rsidP="000152A8">
      <w:proofErr w:type="spellStart"/>
      <w:r>
        <w:t>OberirdischeWohnFläche</w:t>
      </w:r>
      <w:proofErr w:type="spellEnd"/>
      <w:r w:rsidR="000152A8">
        <w:t>: Oberirdische Wohnfläche in Quadratfuß (alle Etagen)</w:t>
      </w:r>
    </w:p>
    <w:p w14:paraId="115F3F6E" w14:textId="77777777" w:rsidR="000152A8" w:rsidRDefault="000152A8" w:rsidP="000152A8"/>
    <w:p w14:paraId="0E1127B8" w14:textId="77777777" w:rsidR="000152A8" w:rsidRDefault="000152A8" w:rsidP="000152A8">
      <w:proofErr w:type="spellStart"/>
      <w:r>
        <w:lastRenderedPageBreak/>
        <w:t>BsmtFullBath</w:t>
      </w:r>
      <w:proofErr w:type="spellEnd"/>
      <w:r>
        <w:t>: Vollbäder im Untergeschoss</w:t>
      </w:r>
    </w:p>
    <w:p w14:paraId="432D7FA2" w14:textId="77777777" w:rsidR="000152A8" w:rsidRDefault="000152A8" w:rsidP="000152A8"/>
    <w:p w14:paraId="43862FC3" w14:textId="77777777" w:rsidR="000152A8" w:rsidRDefault="000152A8" w:rsidP="000152A8">
      <w:proofErr w:type="spellStart"/>
      <w:r>
        <w:t>BsmtHalfBath</w:t>
      </w:r>
      <w:proofErr w:type="spellEnd"/>
      <w:r>
        <w:t>: Kellergeschoss Halb-Bäder</w:t>
      </w:r>
    </w:p>
    <w:p w14:paraId="0DE31160" w14:textId="77777777" w:rsidR="000152A8" w:rsidRDefault="000152A8" w:rsidP="000152A8"/>
    <w:p w14:paraId="5B1E58EE" w14:textId="77777777" w:rsidR="000152A8" w:rsidRDefault="000152A8" w:rsidP="000152A8">
      <w:proofErr w:type="spellStart"/>
      <w:r>
        <w:t>VollBad</w:t>
      </w:r>
      <w:proofErr w:type="spellEnd"/>
      <w:r>
        <w:t>: Vollbäder im Obergeschoss</w:t>
      </w:r>
    </w:p>
    <w:p w14:paraId="3646801F" w14:textId="77777777" w:rsidR="000152A8" w:rsidRDefault="000152A8" w:rsidP="000152A8"/>
    <w:p w14:paraId="49AE010C" w14:textId="77777777" w:rsidR="000152A8" w:rsidRDefault="000152A8" w:rsidP="000152A8">
      <w:proofErr w:type="spellStart"/>
      <w:r>
        <w:t>HalbBad</w:t>
      </w:r>
      <w:proofErr w:type="spellEnd"/>
      <w:r>
        <w:t>: Halbbäder über dem Boden</w:t>
      </w:r>
    </w:p>
    <w:p w14:paraId="336B16C1" w14:textId="77777777" w:rsidR="000152A8" w:rsidRDefault="000152A8" w:rsidP="000152A8"/>
    <w:p w14:paraId="2E54CB72" w14:textId="77777777" w:rsidR="000152A8" w:rsidRDefault="000152A8" w:rsidP="000152A8">
      <w:r>
        <w:t>Schlafzimmer: Schlafzimmer über dem Boden (beinhaltet NICHT die Schlafzimmer im Keller)</w:t>
      </w:r>
    </w:p>
    <w:p w14:paraId="060DAC62" w14:textId="77777777" w:rsidR="000152A8" w:rsidRDefault="000152A8" w:rsidP="000152A8"/>
    <w:p w14:paraId="559AE884" w14:textId="77777777" w:rsidR="000152A8" w:rsidRDefault="000152A8" w:rsidP="000152A8">
      <w:r>
        <w:t>Küche: Küchen im Obergeschoss</w:t>
      </w:r>
    </w:p>
    <w:p w14:paraId="32D703A5" w14:textId="77777777" w:rsidR="000152A8" w:rsidRDefault="000152A8" w:rsidP="000152A8"/>
    <w:p w14:paraId="7DB395CC" w14:textId="77777777" w:rsidR="000152A8" w:rsidRDefault="000152A8" w:rsidP="000152A8">
      <w:proofErr w:type="spellStart"/>
      <w:r>
        <w:t>KücheQual</w:t>
      </w:r>
      <w:proofErr w:type="spellEnd"/>
      <w:r>
        <w:t>: Küchenqualität</w:t>
      </w:r>
    </w:p>
    <w:p w14:paraId="05A92287" w14:textId="77777777" w:rsidR="000152A8" w:rsidRDefault="000152A8" w:rsidP="000152A8">
      <w:r>
        <w:t xml:space="preserve">       </w:t>
      </w:r>
      <w:r>
        <w:tab/>
      </w:r>
    </w:p>
    <w:p w14:paraId="449E581B" w14:textId="4DAEDEE3" w:rsidR="000152A8" w:rsidRDefault="00C7138C" w:rsidP="000152A8">
      <w:proofErr w:type="spellStart"/>
      <w:r>
        <w:t>Gesamtzahl</w:t>
      </w:r>
      <w:r>
        <w:t>Räume</w:t>
      </w:r>
      <w:proofErr w:type="spellEnd"/>
      <w:r w:rsidR="000152A8">
        <w:t>: Gesamtzahl der Räume über dem Boden (ohne Bäder)</w:t>
      </w:r>
    </w:p>
    <w:p w14:paraId="09A6CD18" w14:textId="77777777" w:rsidR="000152A8" w:rsidRDefault="000152A8" w:rsidP="000152A8"/>
    <w:p w14:paraId="5F16B78E" w14:textId="2588C0E6" w:rsidR="000152A8" w:rsidRDefault="00C7138C" w:rsidP="000152A8">
      <w:r>
        <w:t>Funktionalität</w:t>
      </w:r>
      <w:r w:rsidR="000152A8">
        <w:t>: Funktionalität des Hauses (Typisch annehmen, sofern keine Abzüge gewährleistet sind)</w:t>
      </w:r>
    </w:p>
    <w:p w14:paraId="058CB861" w14:textId="77777777" w:rsidR="000152A8" w:rsidRDefault="000152A8" w:rsidP="000152A8"/>
    <w:p w14:paraId="028A0309" w14:textId="77777777" w:rsidR="000152A8" w:rsidRDefault="000152A8" w:rsidP="000152A8">
      <w:r>
        <w:t xml:space="preserve">       Typ Typische Funktionalität</w:t>
      </w:r>
    </w:p>
    <w:p w14:paraId="03A320AD" w14:textId="77777777" w:rsidR="000152A8" w:rsidRDefault="000152A8" w:rsidP="000152A8">
      <w:r>
        <w:t xml:space="preserve">       Min1 Geringfügige Abzüge 1</w:t>
      </w:r>
    </w:p>
    <w:p w14:paraId="24294D5E" w14:textId="77777777" w:rsidR="000152A8" w:rsidRDefault="000152A8" w:rsidP="000152A8">
      <w:r>
        <w:t xml:space="preserve">       Min2 Geringe Abzüge 2</w:t>
      </w:r>
    </w:p>
    <w:p w14:paraId="5F89C250" w14:textId="77777777" w:rsidR="000152A8" w:rsidRDefault="000152A8" w:rsidP="000152A8">
      <w:r>
        <w:t xml:space="preserve">       </w:t>
      </w:r>
      <w:proofErr w:type="spellStart"/>
      <w:r>
        <w:t>Mod</w:t>
      </w:r>
      <w:proofErr w:type="spellEnd"/>
      <w:r>
        <w:t xml:space="preserve"> Mäßige Abzüge</w:t>
      </w:r>
    </w:p>
    <w:p w14:paraId="42F06A57" w14:textId="77777777" w:rsidR="000152A8" w:rsidRDefault="000152A8" w:rsidP="000152A8">
      <w:r>
        <w:t xml:space="preserve">       Maj1 Größere Abzüge 1</w:t>
      </w:r>
    </w:p>
    <w:p w14:paraId="1C2C63B9" w14:textId="77777777" w:rsidR="000152A8" w:rsidRDefault="000152A8" w:rsidP="000152A8">
      <w:r>
        <w:t xml:space="preserve">       Maj2 Erhebliche Abstriche 2</w:t>
      </w:r>
    </w:p>
    <w:p w14:paraId="6DFA7B0F" w14:textId="77777777" w:rsidR="000152A8" w:rsidRDefault="000152A8" w:rsidP="000152A8">
      <w:r>
        <w:t xml:space="preserve">       </w:t>
      </w:r>
      <w:proofErr w:type="spellStart"/>
      <w:r>
        <w:t>Sev</w:t>
      </w:r>
      <w:proofErr w:type="spellEnd"/>
      <w:r>
        <w:t xml:space="preserve"> Starke Beschädigung</w:t>
      </w:r>
    </w:p>
    <w:p w14:paraId="3D4FD9E6" w14:textId="77777777" w:rsidR="000152A8" w:rsidRDefault="000152A8" w:rsidP="000152A8">
      <w:r>
        <w:t xml:space="preserve">       Sal </w:t>
      </w:r>
      <w:proofErr w:type="spellStart"/>
      <w:r>
        <w:t>Nur</w:t>
      </w:r>
      <w:proofErr w:type="spellEnd"/>
      <w:r>
        <w:t xml:space="preserve"> Bergung</w:t>
      </w:r>
    </w:p>
    <w:p w14:paraId="3B671250" w14:textId="77777777" w:rsidR="000152A8" w:rsidRDefault="000152A8" w:rsidP="000152A8">
      <w:r>
        <w:tab/>
      </w:r>
      <w:r>
        <w:tab/>
      </w:r>
    </w:p>
    <w:p w14:paraId="7C366505" w14:textId="77777777" w:rsidR="000152A8" w:rsidRDefault="000152A8" w:rsidP="000152A8">
      <w:r>
        <w:t>Kamine: Anzahl der Kamine</w:t>
      </w:r>
    </w:p>
    <w:p w14:paraId="4DCE687A" w14:textId="77777777" w:rsidR="000152A8" w:rsidRDefault="000152A8" w:rsidP="000152A8"/>
    <w:p w14:paraId="028AED4F" w14:textId="77777777" w:rsidR="000152A8" w:rsidRDefault="000152A8" w:rsidP="000152A8">
      <w:proofErr w:type="spellStart"/>
      <w:r>
        <w:t>KaminQu</w:t>
      </w:r>
      <w:proofErr w:type="spellEnd"/>
      <w:r>
        <w:t>: Qualität des Kamins</w:t>
      </w:r>
    </w:p>
    <w:p w14:paraId="26BEB323" w14:textId="77777777" w:rsidR="000152A8" w:rsidRDefault="000152A8" w:rsidP="000152A8"/>
    <w:p w14:paraId="15ADB983" w14:textId="44B28439" w:rsidR="000D71CA" w:rsidRDefault="000152A8" w:rsidP="000152A8">
      <w:r>
        <w:t>Keller</w:t>
      </w:r>
    </w:p>
    <w:p w14:paraId="74BF473B" w14:textId="056BDA98" w:rsidR="000152A8" w:rsidRDefault="000152A8" w:rsidP="000152A8">
      <w:r>
        <w:tab/>
      </w:r>
      <w:r>
        <w:tab/>
      </w:r>
    </w:p>
    <w:p w14:paraId="691CAAE0" w14:textId="77777777" w:rsidR="000152A8" w:rsidRDefault="000152A8" w:rsidP="000152A8">
      <w:proofErr w:type="spellStart"/>
      <w:r>
        <w:t>GarageTyp</w:t>
      </w:r>
      <w:proofErr w:type="spellEnd"/>
      <w:r>
        <w:t>: Standort der Garage</w:t>
      </w:r>
    </w:p>
    <w:p w14:paraId="44BA4882" w14:textId="2E849410" w:rsidR="000152A8" w:rsidRDefault="000152A8" w:rsidP="000152A8">
      <w:r>
        <w:tab/>
      </w:r>
      <w:r>
        <w:tab/>
      </w:r>
      <w:r>
        <w:tab/>
      </w:r>
      <w:r>
        <w:tab/>
      </w:r>
    </w:p>
    <w:p w14:paraId="397C8396" w14:textId="65E26F82" w:rsidR="000152A8" w:rsidRDefault="00C7138C" w:rsidP="000152A8">
      <w:proofErr w:type="spellStart"/>
      <w:r w:rsidRPr="00C7138C">
        <w:t>GarageBauJahr</w:t>
      </w:r>
      <w:proofErr w:type="spellEnd"/>
      <w:r w:rsidR="000152A8">
        <w:t>: Jahr, in dem die Garage gebaut wurde</w:t>
      </w:r>
    </w:p>
    <w:p w14:paraId="78D0DB98" w14:textId="77777777" w:rsidR="000152A8" w:rsidRDefault="000152A8" w:rsidP="000152A8">
      <w:r>
        <w:tab/>
      </w:r>
      <w:r>
        <w:tab/>
      </w:r>
    </w:p>
    <w:p w14:paraId="7F8548B5" w14:textId="77777777" w:rsidR="000152A8" w:rsidRDefault="000152A8" w:rsidP="000152A8">
      <w:proofErr w:type="spellStart"/>
      <w:r>
        <w:t>GarageFinish</w:t>
      </w:r>
      <w:proofErr w:type="spellEnd"/>
      <w:r>
        <w:t>: Innenausstattung der Garage</w:t>
      </w:r>
    </w:p>
    <w:p w14:paraId="76FA93C3" w14:textId="77777777" w:rsidR="000152A8" w:rsidRDefault="000152A8" w:rsidP="000152A8">
      <w:r>
        <w:tab/>
      </w:r>
      <w:r>
        <w:tab/>
      </w:r>
    </w:p>
    <w:p w14:paraId="0603A823" w14:textId="77777777" w:rsidR="000152A8" w:rsidRDefault="000152A8" w:rsidP="000152A8">
      <w:proofErr w:type="spellStart"/>
      <w:r>
        <w:t>GarageAutos</w:t>
      </w:r>
      <w:proofErr w:type="spellEnd"/>
      <w:r>
        <w:t>: Größe der Garage in Auto-Kapazität</w:t>
      </w:r>
    </w:p>
    <w:p w14:paraId="555609C6" w14:textId="77777777" w:rsidR="000152A8" w:rsidRDefault="000152A8" w:rsidP="000152A8"/>
    <w:p w14:paraId="60C1E092" w14:textId="77777777" w:rsidR="000152A8" w:rsidRDefault="000152A8" w:rsidP="000152A8">
      <w:proofErr w:type="spellStart"/>
      <w:r>
        <w:t>GarageFläche</w:t>
      </w:r>
      <w:proofErr w:type="spellEnd"/>
      <w:r>
        <w:t>: Größe der Garage in Quadratmetern</w:t>
      </w:r>
    </w:p>
    <w:p w14:paraId="08D1339C" w14:textId="77777777" w:rsidR="000152A8" w:rsidRDefault="000152A8" w:rsidP="000152A8"/>
    <w:p w14:paraId="5CB590BB" w14:textId="77777777" w:rsidR="000152A8" w:rsidRDefault="000152A8" w:rsidP="000152A8">
      <w:proofErr w:type="spellStart"/>
      <w:r>
        <w:t>GarageQual</w:t>
      </w:r>
      <w:proofErr w:type="spellEnd"/>
      <w:r>
        <w:t>: Qualität der Garage</w:t>
      </w:r>
    </w:p>
    <w:p w14:paraId="46EEA16D" w14:textId="77777777" w:rsidR="000152A8" w:rsidRDefault="000152A8" w:rsidP="000152A8">
      <w:r>
        <w:tab/>
      </w:r>
      <w:r>
        <w:tab/>
      </w:r>
    </w:p>
    <w:p w14:paraId="4BB3A026" w14:textId="79AA0BB1" w:rsidR="000152A8" w:rsidRDefault="000152A8" w:rsidP="000152A8">
      <w:proofErr w:type="spellStart"/>
      <w:r>
        <w:t>Garage</w:t>
      </w:r>
      <w:r w:rsidR="00C7138C">
        <w:t>Zustand</w:t>
      </w:r>
      <w:proofErr w:type="spellEnd"/>
      <w:r>
        <w:t>: Zustand der Garage</w:t>
      </w:r>
    </w:p>
    <w:p w14:paraId="0E41D039" w14:textId="77777777" w:rsidR="000152A8" w:rsidRDefault="000152A8" w:rsidP="000152A8">
      <w:r>
        <w:tab/>
      </w:r>
      <w:r>
        <w:tab/>
      </w:r>
    </w:p>
    <w:p w14:paraId="0DDDE0C5" w14:textId="77777777" w:rsidR="000152A8" w:rsidRDefault="000152A8" w:rsidP="000152A8">
      <w:r>
        <w:t>Gepflasterte Auffahrt: Gepflasterte Auffahrt</w:t>
      </w:r>
    </w:p>
    <w:p w14:paraId="1404A9AE" w14:textId="77777777" w:rsidR="000152A8" w:rsidRDefault="000152A8" w:rsidP="000152A8"/>
    <w:p w14:paraId="11EE2FF6" w14:textId="77777777" w:rsidR="000152A8" w:rsidRDefault="000152A8" w:rsidP="000152A8">
      <w:r>
        <w:t xml:space="preserve">       Y Gepflastert </w:t>
      </w:r>
    </w:p>
    <w:p w14:paraId="79B2A93C" w14:textId="77777777" w:rsidR="000152A8" w:rsidRDefault="000152A8" w:rsidP="000152A8">
      <w:r>
        <w:t xml:space="preserve">       P Teilweise gepflastert</w:t>
      </w:r>
    </w:p>
    <w:p w14:paraId="56135DD4" w14:textId="77777777" w:rsidR="000152A8" w:rsidRDefault="000152A8" w:rsidP="000152A8">
      <w:r>
        <w:t xml:space="preserve">       N Dreck/Schotter</w:t>
      </w:r>
    </w:p>
    <w:p w14:paraId="400371BF" w14:textId="77777777" w:rsidR="000152A8" w:rsidRDefault="000152A8" w:rsidP="000152A8">
      <w:r>
        <w:tab/>
      </w:r>
      <w:r>
        <w:tab/>
      </w:r>
    </w:p>
    <w:p w14:paraId="5F2F7D28" w14:textId="77777777" w:rsidR="000152A8" w:rsidRDefault="000152A8" w:rsidP="000152A8">
      <w:proofErr w:type="spellStart"/>
      <w:r>
        <w:t>WoodDeckSF</w:t>
      </w:r>
      <w:proofErr w:type="spellEnd"/>
      <w:r>
        <w:t>: Fläche des Holzdecks in Quadratfuß</w:t>
      </w:r>
    </w:p>
    <w:p w14:paraId="3BE16064" w14:textId="77777777" w:rsidR="000152A8" w:rsidRDefault="000152A8" w:rsidP="000152A8"/>
    <w:p w14:paraId="503BB5A4" w14:textId="22CC8419" w:rsidR="000152A8" w:rsidRDefault="000152A8" w:rsidP="000152A8">
      <w:proofErr w:type="spellStart"/>
      <w:r>
        <w:t>O</w:t>
      </w:r>
      <w:r w:rsidR="00C7138C">
        <w:t>ffene</w:t>
      </w:r>
      <w:r w:rsidR="00C7138C">
        <w:t>Verandafläche</w:t>
      </w:r>
      <w:proofErr w:type="spellEnd"/>
      <w:r>
        <w:t>: Offene Verandafläche in Quadratmetern</w:t>
      </w:r>
    </w:p>
    <w:p w14:paraId="1DB44233" w14:textId="77777777" w:rsidR="000152A8" w:rsidRDefault="000152A8" w:rsidP="000152A8"/>
    <w:p w14:paraId="275C6E67" w14:textId="07F53A32" w:rsidR="000152A8" w:rsidRDefault="000152A8" w:rsidP="000152A8">
      <w:proofErr w:type="spellStart"/>
      <w:r>
        <w:t>Geschl</w:t>
      </w:r>
      <w:r w:rsidR="00C7138C">
        <w:t>Verandafläche</w:t>
      </w:r>
      <w:proofErr w:type="spellEnd"/>
      <w:r>
        <w:t>: Geschlossene Verandafläche in Quadratmetern</w:t>
      </w:r>
    </w:p>
    <w:p w14:paraId="20043106" w14:textId="77777777" w:rsidR="000152A8" w:rsidRDefault="000152A8" w:rsidP="000152A8"/>
    <w:p w14:paraId="5BD97138" w14:textId="77777777" w:rsidR="000152A8" w:rsidRDefault="000152A8" w:rsidP="000152A8">
      <w:r>
        <w:t>3SsnPorch: Fläche der Drei-Jahreszeiten-Veranda in Quadratmetern</w:t>
      </w:r>
    </w:p>
    <w:p w14:paraId="3FD95A78" w14:textId="77777777" w:rsidR="000152A8" w:rsidRDefault="000152A8" w:rsidP="000152A8"/>
    <w:p w14:paraId="1070815E" w14:textId="77777777" w:rsidR="000152A8" w:rsidRPr="000152A8" w:rsidRDefault="000152A8" w:rsidP="000152A8">
      <w:pPr>
        <w:rPr>
          <w:lang w:val="en-GB"/>
        </w:rPr>
      </w:pPr>
      <w:proofErr w:type="spellStart"/>
      <w:r w:rsidRPr="000152A8">
        <w:rPr>
          <w:lang w:val="en-GB"/>
        </w:rPr>
        <w:t>ScreenPorch</w:t>
      </w:r>
      <w:proofErr w:type="spellEnd"/>
      <w:r w:rsidRPr="000152A8">
        <w:rPr>
          <w:lang w:val="en-GB"/>
        </w:rPr>
        <w:t>: Screen porch area in square feet</w:t>
      </w:r>
    </w:p>
    <w:p w14:paraId="471FA979" w14:textId="77777777" w:rsidR="000152A8" w:rsidRPr="000152A8" w:rsidRDefault="000152A8" w:rsidP="000152A8">
      <w:pPr>
        <w:rPr>
          <w:lang w:val="en-GB"/>
        </w:rPr>
      </w:pPr>
    </w:p>
    <w:p w14:paraId="24B554E2" w14:textId="77777777" w:rsidR="000152A8" w:rsidRDefault="000152A8" w:rsidP="000152A8">
      <w:proofErr w:type="spellStart"/>
      <w:r>
        <w:t>PoolFläche</w:t>
      </w:r>
      <w:proofErr w:type="spellEnd"/>
      <w:r>
        <w:t>: Poolfläche in Quadratfuß</w:t>
      </w:r>
    </w:p>
    <w:p w14:paraId="5B863858" w14:textId="77777777" w:rsidR="000152A8" w:rsidRDefault="000152A8" w:rsidP="000152A8"/>
    <w:p w14:paraId="472C646E" w14:textId="7041C214" w:rsidR="000152A8" w:rsidRDefault="000152A8" w:rsidP="000152A8">
      <w:proofErr w:type="spellStart"/>
      <w:r>
        <w:t>PoolQ</w:t>
      </w:r>
      <w:r w:rsidR="00C7138C">
        <w:t>ual</w:t>
      </w:r>
      <w:proofErr w:type="spellEnd"/>
      <w:r>
        <w:t>: Pool-Qualität</w:t>
      </w:r>
    </w:p>
    <w:p w14:paraId="3467B8B2" w14:textId="0F8749F0" w:rsidR="000152A8" w:rsidRDefault="000152A8" w:rsidP="000152A8">
      <w:r>
        <w:tab/>
      </w:r>
      <w:r>
        <w:tab/>
      </w:r>
      <w:r>
        <w:tab/>
      </w:r>
      <w:r>
        <w:tab/>
      </w:r>
    </w:p>
    <w:p w14:paraId="0A255A89" w14:textId="1B733A7E" w:rsidR="000152A8" w:rsidRDefault="00C7138C" w:rsidP="000152A8">
      <w:proofErr w:type="spellStart"/>
      <w:r w:rsidRPr="00C7138C">
        <w:t>ZaunQual</w:t>
      </w:r>
      <w:proofErr w:type="spellEnd"/>
      <w:r w:rsidR="000152A8">
        <w:t>: Qualität des Zauns</w:t>
      </w:r>
    </w:p>
    <w:p w14:paraId="72F8C3D8" w14:textId="542C3DC0" w:rsidR="000152A8" w:rsidRDefault="000152A8" w:rsidP="000152A8">
      <w:r>
        <w:tab/>
      </w:r>
      <w:r>
        <w:tab/>
      </w:r>
      <w:r>
        <w:tab/>
      </w:r>
    </w:p>
    <w:p w14:paraId="4C7E18C0" w14:textId="7DB617CE" w:rsidR="000152A8" w:rsidRDefault="00C7138C" w:rsidP="000152A8">
      <w:proofErr w:type="spellStart"/>
      <w:r>
        <w:t>Verschiedene</w:t>
      </w:r>
      <w:r w:rsidR="000152A8">
        <w:t>Feature</w:t>
      </w:r>
      <w:proofErr w:type="spellEnd"/>
      <w:r w:rsidR="000152A8">
        <w:t>: Verschiedene Merkmale, die nicht in anderen Kategorien enthalten sind</w:t>
      </w:r>
    </w:p>
    <w:p w14:paraId="1C884B27" w14:textId="77777777" w:rsidR="000152A8" w:rsidRDefault="000152A8" w:rsidP="000152A8">
      <w:r>
        <w:tab/>
      </w:r>
      <w:r>
        <w:tab/>
      </w:r>
    </w:p>
    <w:p w14:paraId="59F33FF3" w14:textId="268E82A2" w:rsidR="000152A8" w:rsidRDefault="00C7138C" w:rsidP="000152A8">
      <w:proofErr w:type="spellStart"/>
      <w:r>
        <w:t>VerschiedeneFeatureWert</w:t>
      </w:r>
      <w:proofErr w:type="spellEnd"/>
      <w:r w:rsidR="000152A8">
        <w:t>: $Wert des sonstigen Merkmals</w:t>
      </w:r>
    </w:p>
    <w:p w14:paraId="63E92A7C" w14:textId="77777777" w:rsidR="000152A8" w:rsidRDefault="000152A8" w:rsidP="000152A8"/>
    <w:p w14:paraId="030FD5C1" w14:textId="77777777" w:rsidR="000152A8" w:rsidRDefault="000152A8" w:rsidP="000152A8">
      <w:proofErr w:type="spellStart"/>
      <w:r>
        <w:t>MoVerkauft</w:t>
      </w:r>
      <w:proofErr w:type="spellEnd"/>
      <w:r>
        <w:t>: Monat verkauft (MM)</w:t>
      </w:r>
    </w:p>
    <w:p w14:paraId="11880683" w14:textId="77777777" w:rsidR="000152A8" w:rsidRDefault="000152A8" w:rsidP="000152A8"/>
    <w:p w14:paraId="6F550E57" w14:textId="2A6E8851" w:rsidR="000152A8" w:rsidRDefault="000152A8" w:rsidP="000152A8">
      <w:proofErr w:type="spellStart"/>
      <w:r>
        <w:t>YrSold</w:t>
      </w:r>
      <w:proofErr w:type="spellEnd"/>
      <w:r>
        <w:t>: Jahr verkauft (JJJJ)</w:t>
      </w:r>
    </w:p>
    <w:p w14:paraId="58568C4F" w14:textId="688603C5" w:rsidR="00A047AF" w:rsidRDefault="00A047AF" w:rsidP="000152A8"/>
    <w:p w14:paraId="371B5635" w14:textId="77777777" w:rsidR="000152A8" w:rsidRDefault="000152A8" w:rsidP="000152A8">
      <w:proofErr w:type="spellStart"/>
      <w:r>
        <w:t>VerkaufTyp</w:t>
      </w:r>
      <w:proofErr w:type="spellEnd"/>
      <w:r>
        <w:t>: Art des Verkaufs</w:t>
      </w:r>
    </w:p>
    <w:p w14:paraId="2EC7001A" w14:textId="77777777" w:rsidR="000152A8" w:rsidRDefault="000152A8" w:rsidP="000152A8">
      <w:r>
        <w:tab/>
      </w:r>
      <w:r>
        <w:tab/>
      </w:r>
    </w:p>
    <w:p w14:paraId="235BBEE9" w14:textId="77777777" w:rsidR="000152A8" w:rsidRDefault="000152A8" w:rsidP="000152A8">
      <w:r>
        <w:t xml:space="preserve">       WD </w:t>
      </w:r>
      <w:proofErr w:type="spellStart"/>
      <w:r>
        <w:t>Warranty</w:t>
      </w:r>
      <w:proofErr w:type="spellEnd"/>
      <w:r>
        <w:t xml:space="preserve"> </w:t>
      </w:r>
      <w:proofErr w:type="spellStart"/>
      <w:r>
        <w:t>Deed</w:t>
      </w:r>
      <w:proofErr w:type="spellEnd"/>
      <w:r>
        <w:t xml:space="preserve"> - Konventionell</w:t>
      </w:r>
    </w:p>
    <w:p w14:paraId="11B7C5D7" w14:textId="77777777" w:rsidR="000152A8" w:rsidRDefault="000152A8" w:rsidP="000152A8">
      <w:r>
        <w:t xml:space="preserve">       CWD Gewährleistungsurkunde - Barzahlung</w:t>
      </w:r>
    </w:p>
    <w:p w14:paraId="522D90BC" w14:textId="77777777" w:rsidR="000152A8" w:rsidRDefault="000152A8" w:rsidP="000152A8">
      <w:r>
        <w:t xml:space="preserve">       VWD-Garantieerklärung - VA-Darlehen</w:t>
      </w:r>
    </w:p>
    <w:p w14:paraId="39166F03" w14:textId="77777777" w:rsidR="000152A8" w:rsidRDefault="000152A8" w:rsidP="000152A8">
      <w:r>
        <w:t xml:space="preserve">       Neues Haus gerade gebaut und verkauft</w:t>
      </w:r>
    </w:p>
    <w:p w14:paraId="2CADA374" w14:textId="77777777" w:rsidR="000152A8" w:rsidRPr="000152A8" w:rsidRDefault="000152A8" w:rsidP="000152A8">
      <w:pPr>
        <w:rPr>
          <w:lang w:val="en-GB"/>
        </w:rPr>
      </w:pPr>
      <w:r>
        <w:t xml:space="preserve">       </w:t>
      </w:r>
      <w:r w:rsidRPr="000152A8">
        <w:rPr>
          <w:lang w:val="en-GB"/>
        </w:rPr>
        <w:t>COD Court Officer Deed/Estate</w:t>
      </w:r>
    </w:p>
    <w:p w14:paraId="1C64590F" w14:textId="77777777" w:rsidR="000152A8" w:rsidRPr="000152A8" w:rsidRDefault="000152A8" w:rsidP="000152A8">
      <w:pPr>
        <w:rPr>
          <w:lang w:val="en-GB"/>
        </w:rPr>
      </w:pPr>
      <w:r w:rsidRPr="000152A8">
        <w:rPr>
          <w:lang w:val="en-GB"/>
        </w:rPr>
        <w:t xml:space="preserve">       Con Contract 15% </w:t>
      </w:r>
      <w:proofErr w:type="spellStart"/>
      <w:r w:rsidRPr="000152A8">
        <w:rPr>
          <w:lang w:val="en-GB"/>
        </w:rPr>
        <w:t>Anzahlung</w:t>
      </w:r>
      <w:proofErr w:type="spellEnd"/>
      <w:r w:rsidRPr="000152A8">
        <w:rPr>
          <w:lang w:val="en-GB"/>
        </w:rPr>
        <w:t xml:space="preserve"> </w:t>
      </w:r>
      <w:proofErr w:type="spellStart"/>
      <w:r w:rsidRPr="000152A8">
        <w:rPr>
          <w:lang w:val="en-GB"/>
        </w:rPr>
        <w:t>reguläre</w:t>
      </w:r>
      <w:proofErr w:type="spellEnd"/>
      <w:r w:rsidRPr="000152A8">
        <w:rPr>
          <w:lang w:val="en-GB"/>
        </w:rPr>
        <w:t xml:space="preserve"> </w:t>
      </w:r>
      <w:proofErr w:type="spellStart"/>
      <w:r w:rsidRPr="000152A8">
        <w:rPr>
          <w:lang w:val="en-GB"/>
        </w:rPr>
        <w:t>Konditionen</w:t>
      </w:r>
      <w:proofErr w:type="spellEnd"/>
    </w:p>
    <w:p w14:paraId="50B9459A" w14:textId="77777777" w:rsidR="000152A8" w:rsidRDefault="000152A8" w:rsidP="000152A8">
      <w:r w:rsidRPr="000152A8">
        <w:rPr>
          <w:lang w:val="en-GB"/>
        </w:rPr>
        <w:t xml:space="preserve">       </w:t>
      </w:r>
      <w:proofErr w:type="spellStart"/>
      <w:r>
        <w:t>ConLw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Niedrige Anzahlung und niedrige Zinsen</w:t>
      </w:r>
    </w:p>
    <w:p w14:paraId="6EB004C7" w14:textId="77777777" w:rsidR="000152A8" w:rsidRDefault="000152A8" w:rsidP="000152A8">
      <w:r>
        <w:t xml:space="preserve">       </w:t>
      </w:r>
      <w:proofErr w:type="spellStart"/>
      <w:r>
        <w:t>ConLI</w:t>
      </w:r>
      <w:proofErr w:type="spellEnd"/>
      <w:r>
        <w:t xml:space="preserve"> Vertrag Niedrige Zinsen</w:t>
      </w:r>
    </w:p>
    <w:p w14:paraId="71B42C58" w14:textId="77777777" w:rsidR="000152A8" w:rsidRDefault="000152A8" w:rsidP="000152A8">
      <w:r>
        <w:t xml:space="preserve">       </w:t>
      </w:r>
      <w:proofErr w:type="spellStart"/>
      <w:r>
        <w:t>ConLD</w:t>
      </w:r>
      <w:proofErr w:type="spellEnd"/>
      <w:r>
        <w:t xml:space="preserve"> Vertrag Niedrige Anzahlung</w:t>
      </w:r>
    </w:p>
    <w:p w14:paraId="28161518" w14:textId="77777777" w:rsidR="000152A8" w:rsidRDefault="000152A8" w:rsidP="000152A8">
      <w:r>
        <w:t xml:space="preserve">       Anderes</w:t>
      </w:r>
    </w:p>
    <w:p w14:paraId="72340D90" w14:textId="77777777" w:rsidR="000152A8" w:rsidRDefault="000152A8" w:rsidP="000152A8">
      <w:r>
        <w:tab/>
      </w:r>
      <w:r>
        <w:tab/>
      </w:r>
    </w:p>
    <w:p w14:paraId="51F930F7" w14:textId="5CB239D6" w:rsidR="000152A8" w:rsidRDefault="00C7138C" w:rsidP="000152A8">
      <w:r>
        <w:t>Verkaufsbedingung</w:t>
      </w:r>
      <w:r w:rsidR="000152A8">
        <w:t>: Verkaufsbedingung</w:t>
      </w:r>
    </w:p>
    <w:p w14:paraId="5FD8640C" w14:textId="77777777" w:rsidR="000152A8" w:rsidRDefault="000152A8" w:rsidP="000152A8"/>
    <w:p w14:paraId="0B8304EB" w14:textId="77777777" w:rsidR="000152A8" w:rsidRDefault="000152A8" w:rsidP="000152A8">
      <w:r>
        <w:t xml:space="preserve">       Normal Normaler Verkauf</w:t>
      </w:r>
    </w:p>
    <w:p w14:paraId="3C6055B5" w14:textId="77777777" w:rsidR="000152A8" w:rsidRDefault="000152A8" w:rsidP="000152A8">
      <w:r>
        <w:t xml:space="preserve">       </w:t>
      </w:r>
      <w:proofErr w:type="spellStart"/>
      <w:r>
        <w:t>Abnorml</w:t>
      </w:r>
      <w:proofErr w:type="spellEnd"/>
      <w:r>
        <w:t xml:space="preserve"> Abnormaler Verkauf - Handel, Zwangsversteigerung, Leerverkauf</w:t>
      </w:r>
    </w:p>
    <w:p w14:paraId="56C4CC48" w14:textId="77777777" w:rsidR="000152A8" w:rsidRDefault="000152A8" w:rsidP="000152A8">
      <w:r>
        <w:t xml:space="preserve">       </w:t>
      </w:r>
      <w:proofErr w:type="spellStart"/>
      <w:r>
        <w:t>AdjLand</w:t>
      </w:r>
      <w:proofErr w:type="spellEnd"/>
      <w:r>
        <w:t xml:space="preserve"> Angrenzender Landkauf</w:t>
      </w:r>
    </w:p>
    <w:p w14:paraId="56DDC397" w14:textId="77777777" w:rsidR="000152A8" w:rsidRDefault="000152A8" w:rsidP="000152A8">
      <w:r>
        <w:t xml:space="preserve">       </w:t>
      </w:r>
      <w:proofErr w:type="spellStart"/>
      <w:r>
        <w:t>Alloca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- zwei miteinander verbundene Grundstücke mit separaten Urkunden, typischerweise Eigentumswohnung mit Garageneinheit</w:t>
      </w:r>
      <w:r>
        <w:tab/>
      </w:r>
    </w:p>
    <w:p w14:paraId="14A5651B" w14:textId="77777777" w:rsidR="000152A8" w:rsidRDefault="000152A8" w:rsidP="000152A8">
      <w:r>
        <w:t xml:space="preserve">       Family Sale - Verkauf zwischen Familienmitgliedern</w:t>
      </w:r>
    </w:p>
    <w:p w14:paraId="784B7B93" w14:textId="282469D8" w:rsidR="000152A8" w:rsidRPr="00B14CF0" w:rsidRDefault="000152A8" w:rsidP="000152A8">
      <w:r>
        <w:t xml:space="preserve">       Partial Home war bei der letzten Veranlagung noch nicht fertiggestellt (in Verbindung mit New Homes)</w:t>
      </w:r>
    </w:p>
    <w:sectPr w:rsidR="000152A8" w:rsidRPr="00B14CF0" w:rsidSect="00886323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F91AE" w14:textId="77777777" w:rsidR="008768F5" w:rsidRDefault="008768F5">
      <w:r>
        <w:separator/>
      </w:r>
    </w:p>
  </w:endnote>
  <w:endnote w:type="continuationSeparator" w:id="0">
    <w:p w14:paraId="74F2827E" w14:textId="77777777" w:rsidR="008768F5" w:rsidRDefault="0087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76B6D" w14:textId="77777777" w:rsidR="00F51AF0" w:rsidRPr="00886323" w:rsidRDefault="00886323" w:rsidP="00886323">
    <w:pPr>
      <w:pStyle w:val="Footer"/>
      <w:tabs>
        <w:tab w:val="clear" w:pos="4536"/>
      </w:tabs>
    </w:pPr>
    <w:r>
      <w:ptab w:relativeTo="margin" w:alignment="left" w:leader="none"/>
    </w:r>
    <w:r w:rsidR="008768F5">
      <w:fldChar w:fldCharType="begin"/>
    </w:r>
    <w:r w:rsidR="008768F5">
      <w:instrText xml:space="preserve"> SUBJECT   \* MERGEFORMAT </w:instrText>
    </w:r>
    <w:r w:rsidR="008768F5">
      <w:fldChar w:fldCharType="separate"/>
    </w:r>
    <w:r w:rsidR="00047E7E">
      <w:t>AWK Group</w:t>
    </w:r>
    <w:r w:rsidR="008768F5">
      <w:fldChar w:fldCharType="end"/>
    </w:r>
    <w:r>
      <w:ptab w:relativeTo="margin" w:alignment="center" w:leader="none"/>
    </w:r>
    <w:r w:rsidRPr="00BD4C5A">
      <w:fldChar w:fldCharType="begin"/>
    </w:r>
    <w:r w:rsidRPr="00BD4C5A">
      <w:instrText xml:space="preserve"> PAGE  \* MERGEFORMAT </w:instrText>
    </w:r>
    <w:r w:rsidRPr="00BD4C5A">
      <w:fldChar w:fldCharType="separate"/>
    </w:r>
    <w:r w:rsidR="000E47D8">
      <w:rPr>
        <w:noProof/>
      </w:rPr>
      <w:t>1</w:t>
    </w:r>
    <w:r w:rsidRPr="00BD4C5A">
      <w:fldChar w:fldCharType="end"/>
    </w:r>
    <w:r w:rsidRPr="00BD4C5A">
      <w:t>/</w:t>
    </w:r>
    <w:r w:rsidR="008768F5">
      <w:fldChar w:fldCharType="begin"/>
    </w:r>
    <w:r w:rsidR="008768F5">
      <w:instrText xml:space="preserve"> NUMPAGES  \* MERGEFORMAT </w:instrText>
    </w:r>
    <w:r w:rsidR="008768F5">
      <w:fldChar w:fldCharType="separate"/>
    </w:r>
    <w:r w:rsidR="000E47D8">
      <w:rPr>
        <w:noProof/>
      </w:rPr>
      <w:t>1</w:t>
    </w:r>
    <w:r w:rsidR="008768F5">
      <w:rPr>
        <w:noProof/>
      </w:rPr>
      <w:fldChar w:fldCharType="end"/>
    </w:r>
    <w:r w:rsidRPr="00BD4C5A">
      <w:t xml:space="preserve"> </w:t>
    </w:r>
    <w:r>
      <w:ptab w:relativeTo="margin" w:alignment="right" w:leader="none"/>
    </w:r>
    <w:r>
      <w:fldChar w:fldCharType="begin"/>
    </w:r>
    <w:r>
      <w:instrText xml:space="preserve"> SAVEDATE  \@ "d. MMMM yyyy"  \* MERGEFORMAT </w:instrText>
    </w:r>
    <w:r>
      <w:fldChar w:fldCharType="separate"/>
    </w:r>
    <w:r w:rsidR="000152A8">
      <w:rPr>
        <w:noProof/>
      </w:rPr>
      <w:t>0. XXX 0000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B3A4E" w14:textId="77777777" w:rsidR="008768F5" w:rsidRDefault="008768F5">
      <w:r>
        <w:separator/>
      </w:r>
    </w:p>
  </w:footnote>
  <w:footnote w:type="continuationSeparator" w:id="0">
    <w:p w14:paraId="6B0A6575" w14:textId="77777777" w:rsidR="008768F5" w:rsidRDefault="00876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41112" w14:textId="77777777" w:rsidR="00F51AF0" w:rsidRDefault="00886323" w:rsidP="00886323">
    <w:pPr>
      <w:pStyle w:val="Header"/>
    </w:pPr>
    <w:r>
      <w:ptab w:relativeTo="margin" w:alignment="center" w:leader="none"/>
    </w:r>
    <w:r>
      <w:rPr>
        <w:b/>
        <w:noProof/>
        <w:lang w:eastAsia="de-CH"/>
      </w:rPr>
      <w:drawing>
        <wp:inline distT="0" distB="0" distL="0" distR="0" wp14:anchorId="1868FBB2" wp14:editId="0E8CA40C">
          <wp:extent cx="412974" cy="461042"/>
          <wp:effectExtent l="0" t="0" r="0" b="0"/>
          <wp:docPr id="1" name="Grafik 1" descr="P:\Proj_Gr\10192_KST_192_KO\Marktauftritt_2015\Berichte\03_Logo\Logo_Dreikreise\Logo_AWK_Dreikreis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Proj_Gr\10192_KST_192_KO\Marktauftritt_2015\Berichte\03_Logo\Logo_Dreikreise\Logo_AWK_Dreikreis_RGB.wm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6541"/>
                  <a:stretch/>
                </pic:blipFill>
                <pic:spPr bwMode="auto">
                  <a:xfrm>
                    <a:off x="0" y="0"/>
                    <a:ext cx="413386" cy="4615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6EFB244" w14:textId="77777777" w:rsidR="00886323" w:rsidRPr="00A047AF" w:rsidRDefault="00886323" w:rsidP="00886323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65D5"/>
    <w:multiLevelType w:val="hybridMultilevel"/>
    <w:tmpl w:val="A838EB18"/>
    <w:lvl w:ilvl="0" w:tplc="23CC8F64">
      <w:start w:val="1"/>
      <w:numFmt w:val="decimal"/>
      <w:pStyle w:val="Table1Ref"/>
      <w:lvlText w:val="[%1]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C63E52"/>
    <w:multiLevelType w:val="hybridMultilevel"/>
    <w:tmpl w:val="C1EC1DB6"/>
    <w:lvl w:ilvl="0" w:tplc="9A50552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74B8D"/>
    <w:multiLevelType w:val="hybridMultilevel"/>
    <w:tmpl w:val="2E4A4E3A"/>
    <w:lvl w:ilvl="0" w:tplc="9C8E78CC">
      <w:start w:val="1"/>
      <w:numFmt w:val="lowerLetter"/>
      <w:pStyle w:val="Body2Num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601E98"/>
    <w:multiLevelType w:val="hybridMultilevel"/>
    <w:tmpl w:val="DDC8EF32"/>
    <w:lvl w:ilvl="0" w:tplc="6914B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11B56"/>
    <w:multiLevelType w:val="hybridMultilevel"/>
    <w:tmpl w:val="EEA824B6"/>
    <w:lvl w:ilvl="0" w:tplc="C74648FE">
      <w:start w:val="1"/>
      <w:numFmt w:val="decimal"/>
      <w:pStyle w:val="Standard1Num"/>
      <w:lvlText w:val="%1)"/>
      <w:lvlJc w:val="left"/>
      <w:pPr>
        <w:tabs>
          <w:tab w:val="num" w:pos="1360"/>
        </w:tabs>
        <w:ind w:left="1360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14294"/>
    <w:multiLevelType w:val="hybridMultilevel"/>
    <w:tmpl w:val="AF7CC2C6"/>
    <w:lvl w:ilvl="0" w:tplc="DAEE7754">
      <w:start w:val="1"/>
      <w:numFmt w:val="lowerLetter"/>
      <w:pStyle w:val="Standard2Num"/>
      <w:lvlText w:val="%1)"/>
      <w:lvlJc w:val="left"/>
      <w:pPr>
        <w:tabs>
          <w:tab w:val="num" w:pos="1814"/>
        </w:tabs>
        <w:ind w:left="1814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BC74E8"/>
    <w:multiLevelType w:val="multilevel"/>
    <w:tmpl w:val="DC926470"/>
    <w:numStyleLink w:val="Anhang"/>
  </w:abstractNum>
  <w:abstractNum w:abstractNumId="7" w15:restartNumberingAfterBreak="0">
    <w:nsid w:val="1D0B6A2D"/>
    <w:multiLevelType w:val="hybridMultilevel"/>
    <w:tmpl w:val="0F5EC4F2"/>
    <w:lvl w:ilvl="0" w:tplc="3020AFE4">
      <w:start w:val="1"/>
      <w:numFmt w:val="bullet"/>
      <w:pStyle w:val="Standard1Bulleted"/>
      <w:lvlText w:val="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40DB"/>
    <w:multiLevelType w:val="multilevel"/>
    <w:tmpl w:val="E1F89EA2"/>
    <w:lvl w:ilvl="0">
      <w:start w:val="1"/>
      <w:numFmt w:val="decimal"/>
      <w:pStyle w:val="Heading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907"/>
        </w:tabs>
        <w:ind w:left="907" w:hanging="907"/>
      </w:pPr>
      <w:rPr>
        <w:rFonts w:asciiTheme="majorHAnsi" w:hAnsiTheme="majorHAnsi" w:hint="default"/>
        <w:sz w:val="22"/>
      </w:rPr>
    </w:lvl>
    <w:lvl w:ilvl="4">
      <w:start w:val="1"/>
      <w:numFmt w:val="decimal"/>
      <w:pStyle w:val="Heading5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3384FC5"/>
    <w:multiLevelType w:val="hybridMultilevel"/>
    <w:tmpl w:val="E67A9C3A"/>
    <w:lvl w:ilvl="0" w:tplc="8EAE3302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2A4F"/>
    <w:multiLevelType w:val="hybridMultilevel"/>
    <w:tmpl w:val="667ACF1E"/>
    <w:lvl w:ilvl="0" w:tplc="3E6632F8">
      <w:start w:val="1"/>
      <w:numFmt w:val="bullet"/>
      <w:pStyle w:val="Table1Bulleted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3D"/>
    <w:multiLevelType w:val="hybridMultilevel"/>
    <w:tmpl w:val="AF6E905E"/>
    <w:lvl w:ilvl="0" w:tplc="F3BAE4EC">
      <w:start w:val="1"/>
      <w:numFmt w:val="bullet"/>
      <w:pStyle w:val="Body1Bulleted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25094"/>
    <w:multiLevelType w:val="hybridMultilevel"/>
    <w:tmpl w:val="250E017A"/>
    <w:lvl w:ilvl="0" w:tplc="E96A2968">
      <w:start w:val="1"/>
      <w:numFmt w:val="decimal"/>
      <w:pStyle w:val="Body1Num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CA6FAD"/>
    <w:multiLevelType w:val="hybridMultilevel"/>
    <w:tmpl w:val="5028A904"/>
    <w:lvl w:ilvl="0" w:tplc="FCE2366E">
      <w:start w:val="1"/>
      <w:numFmt w:val="decimal"/>
      <w:pStyle w:val="Table1Num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2812A2"/>
    <w:multiLevelType w:val="hybridMultilevel"/>
    <w:tmpl w:val="B148C23C"/>
    <w:lvl w:ilvl="0" w:tplc="34B8D376">
      <w:start w:val="1"/>
      <w:numFmt w:val="bullet"/>
      <w:pStyle w:val="Standard2Bulleted"/>
      <w:lvlText w:val="–"/>
      <w:lvlJc w:val="left"/>
      <w:pPr>
        <w:tabs>
          <w:tab w:val="num" w:pos="1814"/>
        </w:tabs>
        <w:ind w:left="1814" w:hanging="453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0D31"/>
    <w:multiLevelType w:val="hybridMultilevel"/>
    <w:tmpl w:val="6374C316"/>
    <w:lvl w:ilvl="0" w:tplc="1E5CF262">
      <w:start w:val="1"/>
      <w:numFmt w:val="bullet"/>
      <w:lvlText w:val="●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C0312"/>
    <w:multiLevelType w:val="hybridMultilevel"/>
    <w:tmpl w:val="32042E46"/>
    <w:lvl w:ilvl="0" w:tplc="5F54AB42">
      <w:start w:val="1"/>
      <w:numFmt w:val="bullet"/>
      <w:pStyle w:val="Table2Bulleted"/>
      <w:lvlText w:val="–"/>
      <w:lvlJc w:val="left"/>
      <w:pPr>
        <w:tabs>
          <w:tab w:val="num" w:pos="700"/>
        </w:tabs>
        <w:ind w:left="680" w:hanging="34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07D5F"/>
    <w:multiLevelType w:val="hybridMultilevel"/>
    <w:tmpl w:val="D2E2D2DC"/>
    <w:lvl w:ilvl="0" w:tplc="F7EEFD8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2208A"/>
    <w:multiLevelType w:val="multilevel"/>
    <w:tmpl w:val="DC926470"/>
    <w:styleLink w:val="Anhang"/>
    <w:lvl w:ilvl="0">
      <w:start w:val="1"/>
      <w:numFmt w:val="upperLetter"/>
      <w:pStyle w:val="berschriftAnhang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berschriftAnhang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berschriftAnhang3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7"/>
        </w:tabs>
        <w:ind w:left="907" w:hanging="907"/>
      </w:pPr>
      <w:rPr>
        <w:rFonts w:hint="default"/>
        <w:sz w:val="24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DF6090A"/>
    <w:multiLevelType w:val="hybridMultilevel"/>
    <w:tmpl w:val="ED86B4B6"/>
    <w:lvl w:ilvl="0" w:tplc="AEE4018E">
      <w:start w:val="1"/>
      <w:numFmt w:val="bullet"/>
      <w:lvlText w:val="●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12A35"/>
    <w:multiLevelType w:val="hybridMultilevel"/>
    <w:tmpl w:val="031EEAD2"/>
    <w:lvl w:ilvl="0" w:tplc="40DC8F80">
      <w:start w:val="1"/>
      <w:numFmt w:val="bullet"/>
      <w:pStyle w:val="Body2Bulleted"/>
      <w:lvlText w:val="–"/>
      <w:lvlJc w:val="left"/>
      <w:pPr>
        <w:tabs>
          <w:tab w:val="num" w:pos="908"/>
        </w:tabs>
        <w:ind w:left="908" w:hanging="45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13"/>
  </w:num>
  <w:num w:numId="9">
    <w:abstractNumId w:val="0"/>
  </w:num>
  <w:num w:numId="10">
    <w:abstractNumId w:val="18"/>
  </w:num>
  <w:num w:numId="11">
    <w:abstractNumId w:val="6"/>
  </w:num>
  <w:num w:numId="12">
    <w:abstractNumId w:val="8"/>
  </w:num>
  <w:num w:numId="13">
    <w:abstractNumId w:val="20"/>
  </w:num>
  <w:num w:numId="14">
    <w:abstractNumId w:val="14"/>
  </w:num>
  <w:num w:numId="15">
    <w:abstractNumId w:val="16"/>
  </w:num>
  <w:num w:numId="16">
    <w:abstractNumId w:val="19"/>
  </w:num>
  <w:num w:numId="17">
    <w:abstractNumId w:val="15"/>
  </w:num>
  <w:num w:numId="18">
    <w:abstractNumId w:val="9"/>
  </w:num>
  <w:num w:numId="19">
    <w:abstractNumId w:val="3"/>
  </w:num>
  <w:num w:numId="20">
    <w:abstractNumId w:val="17"/>
  </w:num>
  <w:num w:numId="21">
    <w:abstractNumId w:val="10"/>
  </w:num>
  <w:num w:numId="22">
    <w:abstractNumId w:val="16"/>
  </w:num>
  <w:num w:numId="23">
    <w:abstractNumId w:val="10"/>
  </w:num>
  <w:num w:numId="24">
    <w:abstractNumId w:val="16"/>
  </w:num>
  <w:num w:numId="25">
    <w:abstractNumId w:val="13"/>
  </w:num>
  <w:num w:numId="26">
    <w:abstractNumId w:val="1"/>
  </w:num>
  <w:num w:numId="27">
    <w:abstractNumId w:val="13"/>
  </w:num>
  <w:num w:numId="28">
    <w:abstractNumId w:val="0"/>
  </w:num>
  <w:num w:numId="29">
    <w:abstractNumId w:val="16"/>
  </w:num>
  <w:num w:numId="30">
    <w:abstractNumId w:val="1"/>
  </w:num>
  <w:num w:numId="31">
    <w:abstractNumId w:val="13"/>
  </w:num>
  <w:num w:numId="32">
    <w:abstractNumId w:val="0"/>
  </w:num>
  <w:num w:numId="33">
    <w:abstractNumId w:val="16"/>
  </w:num>
  <w:num w:numId="34">
    <w:abstractNumId w:val="1"/>
  </w:num>
  <w:num w:numId="35">
    <w:abstractNumId w:val="13"/>
  </w:num>
  <w:num w:numId="36">
    <w:abstractNumId w:val="0"/>
  </w:num>
  <w:num w:numId="37">
    <w:abstractNumId w:val="16"/>
  </w:num>
  <w:num w:numId="38">
    <w:abstractNumId w:val="10"/>
  </w:num>
  <w:num w:numId="39">
    <w:abstractNumId w:val="13"/>
  </w:num>
  <w:num w:numId="40">
    <w:abstractNumId w:val="0"/>
  </w:num>
  <w:num w:numId="41">
    <w:abstractNumId w:val="16"/>
  </w:num>
  <w:num w:numId="42">
    <w:abstractNumId w:val="10"/>
  </w:num>
  <w:num w:numId="43">
    <w:abstractNumId w:val="13"/>
  </w:num>
  <w:num w:numId="44">
    <w:abstractNumId w:val="0"/>
  </w:num>
  <w:num w:numId="45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autoHyphenation/>
  <w:hyphenationZone w:val="142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 style="mso-position-vertical-relative:line" fillcolor="none [660]" strokecolor="none [1940]">
      <v:fill color="none [660]" color2="none [660]"/>
      <v:stroke color="none [1940]" weight="1pt"/>
      <v:shadow on="t" type="perspective" color="none [1604]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52A8"/>
    <w:rsid w:val="000122DA"/>
    <w:rsid w:val="00013E05"/>
    <w:rsid w:val="000152A8"/>
    <w:rsid w:val="00015EB5"/>
    <w:rsid w:val="0001685D"/>
    <w:rsid w:val="00020509"/>
    <w:rsid w:val="00020F85"/>
    <w:rsid w:val="00025E41"/>
    <w:rsid w:val="00030CE4"/>
    <w:rsid w:val="000326EC"/>
    <w:rsid w:val="000408BD"/>
    <w:rsid w:val="00041BDD"/>
    <w:rsid w:val="0004208F"/>
    <w:rsid w:val="000458DD"/>
    <w:rsid w:val="00047E7E"/>
    <w:rsid w:val="000560A7"/>
    <w:rsid w:val="00060909"/>
    <w:rsid w:val="0006165E"/>
    <w:rsid w:val="00061AC2"/>
    <w:rsid w:val="00062042"/>
    <w:rsid w:val="0007238A"/>
    <w:rsid w:val="000768FE"/>
    <w:rsid w:val="00083DA5"/>
    <w:rsid w:val="00085439"/>
    <w:rsid w:val="00090EA9"/>
    <w:rsid w:val="00092338"/>
    <w:rsid w:val="00093BC1"/>
    <w:rsid w:val="00093BF3"/>
    <w:rsid w:val="00096B6B"/>
    <w:rsid w:val="00097EE4"/>
    <w:rsid w:val="000B1452"/>
    <w:rsid w:val="000B35F0"/>
    <w:rsid w:val="000B6564"/>
    <w:rsid w:val="000B6AC6"/>
    <w:rsid w:val="000B737B"/>
    <w:rsid w:val="000B73F0"/>
    <w:rsid w:val="000B796D"/>
    <w:rsid w:val="000C424C"/>
    <w:rsid w:val="000C5189"/>
    <w:rsid w:val="000C5F81"/>
    <w:rsid w:val="000C64AC"/>
    <w:rsid w:val="000C77BB"/>
    <w:rsid w:val="000D5A17"/>
    <w:rsid w:val="000D66D1"/>
    <w:rsid w:val="000D71CA"/>
    <w:rsid w:val="000E3AEC"/>
    <w:rsid w:val="000E47D8"/>
    <w:rsid w:val="000E4CBE"/>
    <w:rsid w:val="000E66D6"/>
    <w:rsid w:val="000F42D3"/>
    <w:rsid w:val="000F4898"/>
    <w:rsid w:val="0010183E"/>
    <w:rsid w:val="0010262C"/>
    <w:rsid w:val="00106C09"/>
    <w:rsid w:val="00110FDD"/>
    <w:rsid w:val="00111636"/>
    <w:rsid w:val="0011256D"/>
    <w:rsid w:val="00113F16"/>
    <w:rsid w:val="001163CB"/>
    <w:rsid w:val="00121978"/>
    <w:rsid w:val="00143256"/>
    <w:rsid w:val="00144EAA"/>
    <w:rsid w:val="0014652B"/>
    <w:rsid w:val="00155290"/>
    <w:rsid w:val="00157263"/>
    <w:rsid w:val="00162490"/>
    <w:rsid w:val="00165D9B"/>
    <w:rsid w:val="00170FEF"/>
    <w:rsid w:val="0018037E"/>
    <w:rsid w:val="00180C1C"/>
    <w:rsid w:val="001924C2"/>
    <w:rsid w:val="00195A69"/>
    <w:rsid w:val="001A1256"/>
    <w:rsid w:val="001A1546"/>
    <w:rsid w:val="001A6DE4"/>
    <w:rsid w:val="001C3270"/>
    <w:rsid w:val="001C38E5"/>
    <w:rsid w:val="001C3DE9"/>
    <w:rsid w:val="001C5D1E"/>
    <w:rsid w:val="001D156C"/>
    <w:rsid w:val="001D5776"/>
    <w:rsid w:val="001D5C6C"/>
    <w:rsid w:val="001D6D11"/>
    <w:rsid w:val="001E0C6B"/>
    <w:rsid w:val="001F00B9"/>
    <w:rsid w:val="0020125D"/>
    <w:rsid w:val="002014DF"/>
    <w:rsid w:val="002100D1"/>
    <w:rsid w:val="00214FBE"/>
    <w:rsid w:val="002161DC"/>
    <w:rsid w:val="00221D9A"/>
    <w:rsid w:val="00221ED2"/>
    <w:rsid w:val="002244F9"/>
    <w:rsid w:val="00232E5B"/>
    <w:rsid w:val="002340F4"/>
    <w:rsid w:val="00234EE4"/>
    <w:rsid w:val="00236E59"/>
    <w:rsid w:val="002412C8"/>
    <w:rsid w:val="0024776A"/>
    <w:rsid w:val="002504F8"/>
    <w:rsid w:val="0025318F"/>
    <w:rsid w:val="00253D0A"/>
    <w:rsid w:val="002626A6"/>
    <w:rsid w:val="002720A8"/>
    <w:rsid w:val="00273652"/>
    <w:rsid w:val="0027443A"/>
    <w:rsid w:val="00274B95"/>
    <w:rsid w:val="00283EA4"/>
    <w:rsid w:val="00291871"/>
    <w:rsid w:val="002A31D7"/>
    <w:rsid w:val="002A3A95"/>
    <w:rsid w:val="002A7B70"/>
    <w:rsid w:val="002C27FF"/>
    <w:rsid w:val="002C58F3"/>
    <w:rsid w:val="002D0973"/>
    <w:rsid w:val="002F112A"/>
    <w:rsid w:val="002F3F41"/>
    <w:rsid w:val="00311A6B"/>
    <w:rsid w:val="00323BD3"/>
    <w:rsid w:val="00324DF9"/>
    <w:rsid w:val="0032530B"/>
    <w:rsid w:val="00327F27"/>
    <w:rsid w:val="00331847"/>
    <w:rsid w:val="00337A86"/>
    <w:rsid w:val="00354985"/>
    <w:rsid w:val="0036328B"/>
    <w:rsid w:val="00364B41"/>
    <w:rsid w:val="00365932"/>
    <w:rsid w:val="00367115"/>
    <w:rsid w:val="00372ED4"/>
    <w:rsid w:val="00374759"/>
    <w:rsid w:val="0038172E"/>
    <w:rsid w:val="003827CE"/>
    <w:rsid w:val="00383B29"/>
    <w:rsid w:val="003850BB"/>
    <w:rsid w:val="003B1A70"/>
    <w:rsid w:val="003B3CC8"/>
    <w:rsid w:val="003B5518"/>
    <w:rsid w:val="003B5EE1"/>
    <w:rsid w:val="003C662C"/>
    <w:rsid w:val="003D3D0D"/>
    <w:rsid w:val="003E2115"/>
    <w:rsid w:val="003F6DEA"/>
    <w:rsid w:val="004007E7"/>
    <w:rsid w:val="00410D84"/>
    <w:rsid w:val="00415F82"/>
    <w:rsid w:val="00416970"/>
    <w:rsid w:val="0042364B"/>
    <w:rsid w:val="00427CA7"/>
    <w:rsid w:val="00431C18"/>
    <w:rsid w:val="004328F4"/>
    <w:rsid w:val="00434EC0"/>
    <w:rsid w:val="0044118D"/>
    <w:rsid w:val="0044297A"/>
    <w:rsid w:val="00451426"/>
    <w:rsid w:val="00451CA2"/>
    <w:rsid w:val="00451EED"/>
    <w:rsid w:val="004539F8"/>
    <w:rsid w:val="00454C80"/>
    <w:rsid w:val="00454FBE"/>
    <w:rsid w:val="00455AAB"/>
    <w:rsid w:val="00482466"/>
    <w:rsid w:val="00484DC3"/>
    <w:rsid w:val="00486EE2"/>
    <w:rsid w:val="00493925"/>
    <w:rsid w:val="00494EED"/>
    <w:rsid w:val="004959E5"/>
    <w:rsid w:val="00495DC3"/>
    <w:rsid w:val="00496341"/>
    <w:rsid w:val="004A55AB"/>
    <w:rsid w:val="004A6A44"/>
    <w:rsid w:val="004B1F40"/>
    <w:rsid w:val="004B1FAA"/>
    <w:rsid w:val="004B3BF1"/>
    <w:rsid w:val="004C0903"/>
    <w:rsid w:val="004C2801"/>
    <w:rsid w:val="004C348C"/>
    <w:rsid w:val="004D06B4"/>
    <w:rsid w:val="004F11B4"/>
    <w:rsid w:val="004F1A4F"/>
    <w:rsid w:val="004F6E41"/>
    <w:rsid w:val="004F77DF"/>
    <w:rsid w:val="00501BA5"/>
    <w:rsid w:val="005020C2"/>
    <w:rsid w:val="00503011"/>
    <w:rsid w:val="00504BC3"/>
    <w:rsid w:val="00507638"/>
    <w:rsid w:val="005076BB"/>
    <w:rsid w:val="00517D80"/>
    <w:rsid w:val="0052753A"/>
    <w:rsid w:val="005312BE"/>
    <w:rsid w:val="00534B77"/>
    <w:rsid w:val="005450B6"/>
    <w:rsid w:val="00550185"/>
    <w:rsid w:val="00550784"/>
    <w:rsid w:val="005561C7"/>
    <w:rsid w:val="0056076D"/>
    <w:rsid w:val="00567B30"/>
    <w:rsid w:val="0057136E"/>
    <w:rsid w:val="00573397"/>
    <w:rsid w:val="00574EB0"/>
    <w:rsid w:val="00581B93"/>
    <w:rsid w:val="00585590"/>
    <w:rsid w:val="00587A35"/>
    <w:rsid w:val="005957CD"/>
    <w:rsid w:val="005973A7"/>
    <w:rsid w:val="005975C7"/>
    <w:rsid w:val="005A62BB"/>
    <w:rsid w:val="005A7FDB"/>
    <w:rsid w:val="005B0A8F"/>
    <w:rsid w:val="005C1A25"/>
    <w:rsid w:val="005E1A9C"/>
    <w:rsid w:val="005E389E"/>
    <w:rsid w:val="005E4EA1"/>
    <w:rsid w:val="005E5BA4"/>
    <w:rsid w:val="005F11AB"/>
    <w:rsid w:val="005F4E6B"/>
    <w:rsid w:val="00614634"/>
    <w:rsid w:val="00616A7A"/>
    <w:rsid w:val="00631074"/>
    <w:rsid w:val="006329C9"/>
    <w:rsid w:val="00632D13"/>
    <w:rsid w:val="00634568"/>
    <w:rsid w:val="0064740A"/>
    <w:rsid w:val="00653B57"/>
    <w:rsid w:val="006551E0"/>
    <w:rsid w:val="0065646D"/>
    <w:rsid w:val="00660737"/>
    <w:rsid w:val="0066595F"/>
    <w:rsid w:val="00667463"/>
    <w:rsid w:val="00672FD0"/>
    <w:rsid w:val="00674884"/>
    <w:rsid w:val="006804A8"/>
    <w:rsid w:val="0068367C"/>
    <w:rsid w:val="00683E4A"/>
    <w:rsid w:val="00686E79"/>
    <w:rsid w:val="006A261B"/>
    <w:rsid w:val="006A7A1D"/>
    <w:rsid w:val="006B06DB"/>
    <w:rsid w:val="006B073D"/>
    <w:rsid w:val="006B4C89"/>
    <w:rsid w:val="006C36C7"/>
    <w:rsid w:val="006C4F23"/>
    <w:rsid w:val="006C57F0"/>
    <w:rsid w:val="006D25C9"/>
    <w:rsid w:val="006D41E6"/>
    <w:rsid w:val="006F11F2"/>
    <w:rsid w:val="00703792"/>
    <w:rsid w:val="007053E5"/>
    <w:rsid w:val="007064AE"/>
    <w:rsid w:val="00714A79"/>
    <w:rsid w:val="00724A34"/>
    <w:rsid w:val="00725BD0"/>
    <w:rsid w:val="00726D01"/>
    <w:rsid w:val="00733BCF"/>
    <w:rsid w:val="00743503"/>
    <w:rsid w:val="007453EE"/>
    <w:rsid w:val="007627F8"/>
    <w:rsid w:val="007669F3"/>
    <w:rsid w:val="007677C2"/>
    <w:rsid w:val="007678BD"/>
    <w:rsid w:val="00771198"/>
    <w:rsid w:val="00777613"/>
    <w:rsid w:val="00777761"/>
    <w:rsid w:val="00792118"/>
    <w:rsid w:val="00794754"/>
    <w:rsid w:val="00796F09"/>
    <w:rsid w:val="007B18D0"/>
    <w:rsid w:val="007B288D"/>
    <w:rsid w:val="007C0F61"/>
    <w:rsid w:val="007C34F2"/>
    <w:rsid w:val="007D0A31"/>
    <w:rsid w:val="007D59F2"/>
    <w:rsid w:val="007E65ED"/>
    <w:rsid w:val="007F1569"/>
    <w:rsid w:val="007F378A"/>
    <w:rsid w:val="00800A65"/>
    <w:rsid w:val="00800F96"/>
    <w:rsid w:val="0080193D"/>
    <w:rsid w:val="0080363B"/>
    <w:rsid w:val="00810707"/>
    <w:rsid w:val="00813D1E"/>
    <w:rsid w:val="008205F2"/>
    <w:rsid w:val="008251DA"/>
    <w:rsid w:val="00826B8A"/>
    <w:rsid w:val="00831D0A"/>
    <w:rsid w:val="008320BD"/>
    <w:rsid w:val="00832E8F"/>
    <w:rsid w:val="0083523E"/>
    <w:rsid w:val="0083797C"/>
    <w:rsid w:val="00842127"/>
    <w:rsid w:val="00845E18"/>
    <w:rsid w:val="00847BB5"/>
    <w:rsid w:val="00847FE9"/>
    <w:rsid w:val="008511CB"/>
    <w:rsid w:val="00853A19"/>
    <w:rsid w:val="0086472B"/>
    <w:rsid w:val="00866C03"/>
    <w:rsid w:val="008768F5"/>
    <w:rsid w:val="0088286C"/>
    <w:rsid w:val="008835AA"/>
    <w:rsid w:val="00886323"/>
    <w:rsid w:val="008913B6"/>
    <w:rsid w:val="00896EC9"/>
    <w:rsid w:val="008A192B"/>
    <w:rsid w:val="008B3E3D"/>
    <w:rsid w:val="008B3EED"/>
    <w:rsid w:val="008C3C6C"/>
    <w:rsid w:val="008C553A"/>
    <w:rsid w:val="008D773E"/>
    <w:rsid w:val="008E19F4"/>
    <w:rsid w:val="008F0835"/>
    <w:rsid w:val="00904946"/>
    <w:rsid w:val="00905269"/>
    <w:rsid w:val="0090559C"/>
    <w:rsid w:val="00905BFA"/>
    <w:rsid w:val="00915135"/>
    <w:rsid w:val="009206B2"/>
    <w:rsid w:val="00926242"/>
    <w:rsid w:val="00930BB1"/>
    <w:rsid w:val="009322D7"/>
    <w:rsid w:val="0093530C"/>
    <w:rsid w:val="00937C85"/>
    <w:rsid w:val="00941256"/>
    <w:rsid w:val="009429F0"/>
    <w:rsid w:val="009430AC"/>
    <w:rsid w:val="0095079A"/>
    <w:rsid w:val="00952E16"/>
    <w:rsid w:val="009579DF"/>
    <w:rsid w:val="00970457"/>
    <w:rsid w:val="00981363"/>
    <w:rsid w:val="009856B4"/>
    <w:rsid w:val="00991345"/>
    <w:rsid w:val="009A310B"/>
    <w:rsid w:val="009A3114"/>
    <w:rsid w:val="009A4B6D"/>
    <w:rsid w:val="009B4543"/>
    <w:rsid w:val="009C459B"/>
    <w:rsid w:val="009C4A2B"/>
    <w:rsid w:val="009C6B5D"/>
    <w:rsid w:val="009D1E62"/>
    <w:rsid w:val="009D3D7A"/>
    <w:rsid w:val="009D4651"/>
    <w:rsid w:val="009F4E16"/>
    <w:rsid w:val="009F7FC5"/>
    <w:rsid w:val="00A0198D"/>
    <w:rsid w:val="00A047AF"/>
    <w:rsid w:val="00A061A0"/>
    <w:rsid w:val="00A10728"/>
    <w:rsid w:val="00A1245B"/>
    <w:rsid w:val="00A33482"/>
    <w:rsid w:val="00A3678B"/>
    <w:rsid w:val="00A43190"/>
    <w:rsid w:val="00A43CF1"/>
    <w:rsid w:val="00A521E4"/>
    <w:rsid w:val="00A5513C"/>
    <w:rsid w:val="00A57CED"/>
    <w:rsid w:val="00A57DB0"/>
    <w:rsid w:val="00A637AB"/>
    <w:rsid w:val="00A70A77"/>
    <w:rsid w:val="00A732EF"/>
    <w:rsid w:val="00A8116F"/>
    <w:rsid w:val="00A87DEA"/>
    <w:rsid w:val="00AA115A"/>
    <w:rsid w:val="00AA61F6"/>
    <w:rsid w:val="00AB1B41"/>
    <w:rsid w:val="00AB3F93"/>
    <w:rsid w:val="00AB5CE1"/>
    <w:rsid w:val="00AC2B73"/>
    <w:rsid w:val="00AC3618"/>
    <w:rsid w:val="00AC5C54"/>
    <w:rsid w:val="00AC65F9"/>
    <w:rsid w:val="00AD1286"/>
    <w:rsid w:val="00AD12D6"/>
    <w:rsid w:val="00AD18FD"/>
    <w:rsid w:val="00AD3520"/>
    <w:rsid w:val="00AD411E"/>
    <w:rsid w:val="00AD6FF0"/>
    <w:rsid w:val="00AE28C8"/>
    <w:rsid w:val="00AE486B"/>
    <w:rsid w:val="00AF45B9"/>
    <w:rsid w:val="00AF603B"/>
    <w:rsid w:val="00AF7174"/>
    <w:rsid w:val="00B05629"/>
    <w:rsid w:val="00B07FC1"/>
    <w:rsid w:val="00B10A66"/>
    <w:rsid w:val="00B12179"/>
    <w:rsid w:val="00B14CF0"/>
    <w:rsid w:val="00B2784A"/>
    <w:rsid w:val="00B337DC"/>
    <w:rsid w:val="00B415DD"/>
    <w:rsid w:val="00B44930"/>
    <w:rsid w:val="00B509D5"/>
    <w:rsid w:val="00B55A29"/>
    <w:rsid w:val="00B64E85"/>
    <w:rsid w:val="00B75556"/>
    <w:rsid w:val="00B80452"/>
    <w:rsid w:val="00B823FC"/>
    <w:rsid w:val="00B84ABC"/>
    <w:rsid w:val="00B87D3C"/>
    <w:rsid w:val="00B9369F"/>
    <w:rsid w:val="00B93C09"/>
    <w:rsid w:val="00B94735"/>
    <w:rsid w:val="00B967D4"/>
    <w:rsid w:val="00B9794D"/>
    <w:rsid w:val="00BA05F4"/>
    <w:rsid w:val="00BA2159"/>
    <w:rsid w:val="00BA716E"/>
    <w:rsid w:val="00BB18DE"/>
    <w:rsid w:val="00BB6DE0"/>
    <w:rsid w:val="00BC2ACA"/>
    <w:rsid w:val="00BC3406"/>
    <w:rsid w:val="00BC471E"/>
    <w:rsid w:val="00BC4739"/>
    <w:rsid w:val="00BC78E3"/>
    <w:rsid w:val="00BD4C5A"/>
    <w:rsid w:val="00BD6488"/>
    <w:rsid w:val="00BD6C40"/>
    <w:rsid w:val="00BE6217"/>
    <w:rsid w:val="00BF21B6"/>
    <w:rsid w:val="00C029B5"/>
    <w:rsid w:val="00C05F50"/>
    <w:rsid w:val="00C1041E"/>
    <w:rsid w:val="00C146A9"/>
    <w:rsid w:val="00C1595F"/>
    <w:rsid w:val="00C25002"/>
    <w:rsid w:val="00C43853"/>
    <w:rsid w:val="00C553C7"/>
    <w:rsid w:val="00C60230"/>
    <w:rsid w:val="00C6185F"/>
    <w:rsid w:val="00C64B67"/>
    <w:rsid w:val="00C653FA"/>
    <w:rsid w:val="00C6575A"/>
    <w:rsid w:val="00C7138C"/>
    <w:rsid w:val="00C734DB"/>
    <w:rsid w:val="00C736E8"/>
    <w:rsid w:val="00C82C14"/>
    <w:rsid w:val="00C83F7C"/>
    <w:rsid w:val="00C83FA2"/>
    <w:rsid w:val="00C8513B"/>
    <w:rsid w:val="00C904E1"/>
    <w:rsid w:val="00C929DB"/>
    <w:rsid w:val="00C93C14"/>
    <w:rsid w:val="00CA536B"/>
    <w:rsid w:val="00CB48CB"/>
    <w:rsid w:val="00CB6571"/>
    <w:rsid w:val="00CB6D4B"/>
    <w:rsid w:val="00CC0C91"/>
    <w:rsid w:val="00CC4969"/>
    <w:rsid w:val="00CC5468"/>
    <w:rsid w:val="00CD1448"/>
    <w:rsid w:val="00CD2C2E"/>
    <w:rsid w:val="00CD494D"/>
    <w:rsid w:val="00CD6B67"/>
    <w:rsid w:val="00CD76A6"/>
    <w:rsid w:val="00CE261D"/>
    <w:rsid w:val="00CE72F1"/>
    <w:rsid w:val="00CF499B"/>
    <w:rsid w:val="00D06DEC"/>
    <w:rsid w:val="00D112E7"/>
    <w:rsid w:val="00D12799"/>
    <w:rsid w:val="00D26753"/>
    <w:rsid w:val="00D278B8"/>
    <w:rsid w:val="00D3111D"/>
    <w:rsid w:val="00D34C07"/>
    <w:rsid w:val="00D36D6D"/>
    <w:rsid w:val="00D40AE4"/>
    <w:rsid w:val="00D41622"/>
    <w:rsid w:val="00D41B90"/>
    <w:rsid w:val="00D44B44"/>
    <w:rsid w:val="00D52D14"/>
    <w:rsid w:val="00D56AF6"/>
    <w:rsid w:val="00D56C6D"/>
    <w:rsid w:val="00D61371"/>
    <w:rsid w:val="00D731BA"/>
    <w:rsid w:val="00D7508A"/>
    <w:rsid w:val="00D75F75"/>
    <w:rsid w:val="00D77CEA"/>
    <w:rsid w:val="00D80934"/>
    <w:rsid w:val="00D85A38"/>
    <w:rsid w:val="00D86648"/>
    <w:rsid w:val="00D9498D"/>
    <w:rsid w:val="00DA2C06"/>
    <w:rsid w:val="00DA684F"/>
    <w:rsid w:val="00DB0603"/>
    <w:rsid w:val="00DB5014"/>
    <w:rsid w:val="00DC079D"/>
    <w:rsid w:val="00DC08D1"/>
    <w:rsid w:val="00DD2341"/>
    <w:rsid w:val="00DE283F"/>
    <w:rsid w:val="00DE4128"/>
    <w:rsid w:val="00DE653C"/>
    <w:rsid w:val="00DF0162"/>
    <w:rsid w:val="00DF148F"/>
    <w:rsid w:val="00DF3632"/>
    <w:rsid w:val="00E03727"/>
    <w:rsid w:val="00E10650"/>
    <w:rsid w:val="00E10A7D"/>
    <w:rsid w:val="00E10E5F"/>
    <w:rsid w:val="00E20FD7"/>
    <w:rsid w:val="00E2212D"/>
    <w:rsid w:val="00E32F04"/>
    <w:rsid w:val="00E3330C"/>
    <w:rsid w:val="00E37529"/>
    <w:rsid w:val="00E40F15"/>
    <w:rsid w:val="00E41742"/>
    <w:rsid w:val="00E46598"/>
    <w:rsid w:val="00E468D1"/>
    <w:rsid w:val="00E506F6"/>
    <w:rsid w:val="00E51F92"/>
    <w:rsid w:val="00E54DC9"/>
    <w:rsid w:val="00E60F61"/>
    <w:rsid w:val="00E6121E"/>
    <w:rsid w:val="00E66FEF"/>
    <w:rsid w:val="00E701AE"/>
    <w:rsid w:val="00E71595"/>
    <w:rsid w:val="00E71A1A"/>
    <w:rsid w:val="00E72D67"/>
    <w:rsid w:val="00E75ED7"/>
    <w:rsid w:val="00E80075"/>
    <w:rsid w:val="00E80463"/>
    <w:rsid w:val="00E83258"/>
    <w:rsid w:val="00E83297"/>
    <w:rsid w:val="00E84179"/>
    <w:rsid w:val="00E86DD5"/>
    <w:rsid w:val="00E90CD6"/>
    <w:rsid w:val="00E919E3"/>
    <w:rsid w:val="00E91DFC"/>
    <w:rsid w:val="00EB4123"/>
    <w:rsid w:val="00EB7530"/>
    <w:rsid w:val="00EC05F4"/>
    <w:rsid w:val="00ED23C5"/>
    <w:rsid w:val="00EE0841"/>
    <w:rsid w:val="00EE7603"/>
    <w:rsid w:val="00EE7801"/>
    <w:rsid w:val="00F00163"/>
    <w:rsid w:val="00F0197A"/>
    <w:rsid w:val="00F01FBE"/>
    <w:rsid w:val="00F05349"/>
    <w:rsid w:val="00F21C9D"/>
    <w:rsid w:val="00F23A7B"/>
    <w:rsid w:val="00F368F4"/>
    <w:rsid w:val="00F40B08"/>
    <w:rsid w:val="00F43C96"/>
    <w:rsid w:val="00F44BBF"/>
    <w:rsid w:val="00F47BA0"/>
    <w:rsid w:val="00F51AF0"/>
    <w:rsid w:val="00F5633B"/>
    <w:rsid w:val="00F6666B"/>
    <w:rsid w:val="00F7108D"/>
    <w:rsid w:val="00F72DC9"/>
    <w:rsid w:val="00F874F6"/>
    <w:rsid w:val="00FA29E9"/>
    <w:rsid w:val="00FB19E3"/>
    <w:rsid w:val="00FC0973"/>
    <w:rsid w:val="00FC4FDC"/>
    <w:rsid w:val="00FC5731"/>
    <w:rsid w:val="00FC7462"/>
    <w:rsid w:val="00FC7DEB"/>
    <w:rsid w:val="00FD0A2B"/>
    <w:rsid w:val="00FD0FBB"/>
    <w:rsid w:val="00FD2795"/>
    <w:rsid w:val="00FD3E58"/>
    <w:rsid w:val="00FE20DC"/>
    <w:rsid w:val="00FE2F81"/>
    <w:rsid w:val="00FE365C"/>
    <w:rsid w:val="00FF0619"/>
    <w:rsid w:val="00FF56F2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none [660]" strokecolor="none [1940]">
      <v:fill color="none [660]" color2="none [660]"/>
      <v:stroke color="none [1940]" weight="1pt"/>
      <v:shadow on="t" type="perspective" color="none [1604]" opacity=".5" offset="1pt" offset2="-3pt"/>
    </o:shapedefaults>
    <o:shapelayout v:ext="edit">
      <o:idmap v:ext="edit" data="1"/>
    </o:shapelayout>
  </w:shapeDefaults>
  <w:decimalSymbol w:val="."/>
  <w:listSeparator w:val=","/>
  <w14:docId w14:val="3677EBA3"/>
  <w15:chartTrackingRefBased/>
  <w15:docId w15:val="{7DE50A1A-D977-4C1B-B46D-94BB5B02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(W1)" w:eastAsia="Times New Roman" w:hAnsi="Times New (W1)" w:cs="Times New Roman"/>
        <w:sz w:val="24"/>
        <w:szCs w:val="24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9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Heading5"/>
    <w:next w:val="Standard0Normal"/>
    <w:link w:val="Heading1Char"/>
    <w:qFormat/>
    <w:rsid w:val="000E47D8"/>
    <w:pPr>
      <w:widowControl w:val="0"/>
      <w:numPr>
        <w:ilvl w:val="0"/>
      </w:numPr>
      <w:tabs>
        <w:tab w:val="clear" w:pos="9752"/>
        <w:tab w:val="left" w:pos="1701"/>
        <w:tab w:val="right" w:pos="9639"/>
      </w:tabs>
      <w:suppressAutoHyphens/>
      <w:spacing w:before="600" w:after="60"/>
      <w:outlineLvl w:val="0"/>
    </w:pPr>
    <w:rPr>
      <w:b/>
      <w:sz w:val="32"/>
    </w:rPr>
  </w:style>
  <w:style w:type="paragraph" w:styleId="Heading2">
    <w:name w:val="heading 2"/>
    <w:basedOn w:val="Heading5"/>
    <w:next w:val="Standard0Normal"/>
    <w:link w:val="Heading2Char"/>
    <w:qFormat/>
    <w:rsid w:val="000E47D8"/>
    <w:pPr>
      <w:numPr>
        <w:ilvl w:val="1"/>
      </w:numPr>
      <w:tabs>
        <w:tab w:val="clear" w:pos="9752"/>
        <w:tab w:val="left" w:pos="1701"/>
        <w:tab w:val="right" w:pos="9639"/>
      </w:tabs>
      <w:suppressAutoHyphens/>
      <w:spacing w:before="480" w:after="60"/>
      <w:outlineLvl w:val="1"/>
    </w:pPr>
    <w:rPr>
      <w:b/>
      <w:sz w:val="24"/>
    </w:rPr>
  </w:style>
  <w:style w:type="paragraph" w:styleId="Heading3">
    <w:name w:val="heading 3"/>
    <w:basedOn w:val="Heading5"/>
    <w:next w:val="Standard0Normal"/>
    <w:link w:val="Heading3Char"/>
    <w:qFormat/>
    <w:rsid w:val="000E47D8"/>
    <w:pPr>
      <w:numPr>
        <w:ilvl w:val="2"/>
      </w:numPr>
      <w:tabs>
        <w:tab w:val="clear" w:pos="9752"/>
        <w:tab w:val="left" w:pos="1701"/>
        <w:tab w:val="right" w:pos="9639"/>
      </w:tabs>
      <w:suppressAutoHyphens/>
      <w:spacing w:before="360"/>
      <w:outlineLvl w:val="2"/>
    </w:pPr>
    <w:rPr>
      <w:i/>
    </w:rPr>
  </w:style>
  <w:style w:type="paragraph" w:styleId="Heading4">
    <w:name w:val="heading 4"/>
    <w:basedOn w:val="Heading5"/>
    <w:next w:val="Standard0Normal"/>
    <w:link w:val="Heading4Char"/>
    <w:unhideWhenUsed/>
    <w:qFormat/>
    <w:rsid w:val="000E47D8"/>
    <w:pPr>
      <w:numPr>
        <w:ilvl w:val="3"/>
      </w:numPr>
      <w:tabs>
        <w:tab w:val="clear" w:pos="9752"/>
        <w:tab w:val="left" w:pos="1701"/>
        <w:tab w:val="right" w:pos="9639"/>
      </w:tabs>
      <w:spacing w:before="240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AD1286"/>
    <w:pPr>
      <w:keepNext/>
      <w:keepLines/>
      <w:numPr>
        <w:ilvl w:val="4"/>
        <w:numId w:val="12"/>
      </w:numPr>
      <w:tabs>
        <w:tab w:val="right" w:pos="9752"/>
      </w:tabs>
      <w:outlineLvl w:val="4"/>
    </w:pPr>
    <w:rPr>
      <w:kern w:val="30"/>
    </w:rPr>
  </w:style>
  <w:style w:type="paragraph" w:styleId="Heading6">
    <w:name w:val="heading 6"/>
    <w:basedOn w:val="Normal"/>
    <w:next w:val="Normal"/>
    <w:semiHidden/>
    <w:qFormat/>
    <w:rsid w:val="00AD1286"/>
    <w:pPr>
      <w:numPr>
        <w:ilvl w:val="5"/>
        <w:numId w:val="12"/>
      </w:numPr>
      <w:outlineLvl w:val="5"/>
    </w:pPr>
  </w:style>
  <w:style w:type="paragraph" w:styleId="Heading7">
    <w:name w:val="heading 7"/>
    <w:basedOn w:val="Normal"/>
    <w:next w:val="Normal"/>
    <w:semiHidden/>
    <w:qFormat/>
    <w:rsid w:val="00AD1286"/>
    <w:pPr>
      <w:numPr>
        <w:ilvl w:val="6"/>
        <w:numId w:val="12"/>
      </w:numPr>
      <w:outlineLvl w:val="6"/>
    </w:pPr>
  </w:style>
  <w:style w:type="paragraph" w:styleId="Heading8">
    <w:name w:val="heading 8"/>
    <w:basedOn w:val="Normal"/>
    <w:next w:val="Normal"/>
    <w:semiHidden/>
    <w:qFormat/>
    <w:rsid w:val="00AD1286"/>
    <w:pPr>
      <w:numPr>
        <w:ilvl w:val="7"/>
        <w:numId w:val="12"/>
      </w:numPr>
      <w:outlineLvl w:val="7"/>
    </w:pPr>
  </w:style>
  <w:style w:type="paragraph" w:styleId="Heading9">
    <w:name w:val="heading 9"/>
    <w:basedOn w:val="Normal"/>
    <w:next w:val="Normal"/>
    <w:semiHidden/>
    <w:qFormat/>
    <w:rsid w:val="00AD1286"/>
    <w:pPr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0Normal">
    <w:name w:val="Standard 0 Normal"/>
    <w:basedOn w:val="Normal"/>
    <w:qFormat/>
    <w:rsid w:val="00BE6217"/>
    <w:pPr>
      <w:spacing w:before="180"/>
      <w:ind w:left="907"/>
    </w:pPr>
  </w:style>
  <w:style w:type="paragraph" w:styleId="Header">
    <w:name w:val="header"/>
    <w:basedOn w:val="Normal"/>
    <w:link w:val="HeaderChar"/>
    <w:uiPriority w:val="99"/>
    <w:semiHidden/>
    <w:rsid w:val="00CB6D4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CB6D4B"/>
    <w:pPr>
      <w:tabs>
        <w:tab w:val="center" w:pos="4536"/>
        <w:tab w:val="right" w:pos="9072"/>
      </w:tabs>
    </w:pPr>
  </w:style>
  <w:style w:type="paragraph" w:customStyle="1" w:styleId="Body0AmountDate">
    <w:name w:val="Body 0 Amount Date"/>
    <w:basedOn w:val="Normal"/>
    <w:rsid w:val="0018037E"/>
    <w:pPr>
      <w:tabs>
        <w:tab w:val="right" w:leader="dot" w:pos="9639"/>
      </w:tabs>
      <w:spacing w:before="120"/>
      <w:ind w:right="1814"/>
    </w:pPr>
  </w:style>
  <w:style w:type="paragraph" w:customStyle="1" w:styleId="Body0Normal">
    <w:name w:val="Body 0 Normal"/>
    <w:basedOn w:val="Normal"/>
    <w:link w:val="Body0NormalZchn"/>
    <w:qFormat/>
    <w:rsid w:val="00E84179"/>
    <w:pPr>
      <w:spacing w:before="180"/>
    </w:pPr>
  </w:style>
  <w:style w:type="paragraph" w:customStyle="1" w:styleId="Body0Rule">
    <w:name w:val="Body 0 Rule"/>
    <w:basedOn w:val="Normal"/>
    <w:rsid w:val="00CB6D4B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240"/>
    </w:pPr>
    <w:rPr>
      <w:b/>
    </w:rPr>
  </w:style>
  <w:style w:type="paragraph" w:customStyle="1" w:styleId="Body0Subtitle">
    <w:name w:val="Body 0 Subtitle"/>
    <w:basedOn w:val="Normal"/>
    <w:next w:val="Body0Normal"/>
    <w:qFormat/>
    <w:rsid w:val="00AD1286"/>
    <w:pPr>
      <w:spacing w:before="240" w:after="240"/>
      <w:jc w:val="center"/>
    </w:pPr>
    <w:rPr>
      <w:i/>
    </w:rPr>
  </w:style>
  <w:style w:type="paragraph" w:customStyle="1" w:styleId="Body1List">
    <w:name w:val="Body 1 List"/>
    <w:basedOn w:val="Normal"/>
    <w:semiHidden/>
    <w:unhideWhenUsed/>
    <w:rsid w:val="00C64B67"/>
    <w:pPr>
      <w:keepLines/>
      <w:tabs>
        <w:tab w:val="left" w:pos="454"/>
        <w:tab w:val="right" w:pos="9638"/>
      </w:tabs>
      <w:spacing w:before="120"/>
      <w:ind w:left="454" w:hanging="454"/>
    </w:pPr>
  </w:style>
  <w:style w:type="paragraph" w:customStyle="1" w:styleId="Body1Bulleted">
    <w:name w:val="Body 1 Bulleted"/>
    <w:basedOn w:val="Body1List"/>
    <w:qFormat/>
    <w:rsid w:val="001924C2"/>
    <w:pPr>
      <w:numPr>
        <w:numId w:val="1"/>
      </w:numPr>
    </w:pPr>
  </w:style>
  <w:style w:type="paragraph" w:customStyle="1" w:styleId="Body1Normal">
    <w:name w:val="Body 1 Normal"/>
    <w:basedOn w:val="Normal"/>
    <w:rsid w:val="00CB6D4B"/>
    <w:pPr>
      <w:spacing w:before="120"/>
      <w:ind w:left="454"/>
    </w:pPr>
  </w:style>
  <w:style w:type="paragraph" w:customStyle="1" w:styleId="Body1Num">
    <w:name w:val="Body 1 Num"/>
    <w:basedOn w:val="Body1List"/>
    <w:qFormat/>
    <w:rsid w:val="001924C2"/>
    <w:pPr>
      <w:numPr>
        <w:numId w:val="2"/>
      </w:numPr>
      <w:tabs>
        <w:tab w:val="clear" w:pos="9638"/>
        <w:tab w:val="right" w:pos="9639"/>
      </w:tabs>
    </w:pPr>
  </w:style>
  <w:style w:type="paragraph" w:customStyle="1" w:styleId="Body2List">
    <w:name w:val="Body 2 List"/>
    <w:basedOn w:val="Normal"/>
    <w:semiHidden/>
    <w:unhideWhenUsed/>
    <w:rsid w:val="00C64B67"/>
    <w:pPr>
      <w:keepLines/>
      <w:tabs>
        <w:tab w:val="left" w:pos="907"/>
        <w:tab w:val="right" w:pos="9639"/>
      </w:tabs>
      <w:spacing w:before="60"/>
      <w:ind w:left="908" w:hanging="454"/>
    </w:pPr>
  </w:style>
  <w:style w:type="paragraph" w:customStyle="1" w:styleId="Body2Bulleted">
    <w:name w:val="Body 2 Bulleted"/>
    <w:basedOn w:val="Body2List"/>
    <w:qFormat/>
    <w:rsid w:val="002626A6"/>
    <w:pPr>
      <w:numPr>
        <w:numId w:val="13"/>
      </w:numPr>
    </w:pPr>
  </w:style>
  <w:style w:type="paragraph" w:customStyle="1" w:styleId="Body2Normal">
    <w:name w:val="Body 2 Normal"/>
    <w:basedOn w:val="Normal"/>
    <w:qFormat/>
    <w:rsid w:val="00AD1286"/>
    <w:pPr>
      <w:spacing w:before="60"/>
      <w:ind w:left="907"/>
    </w:pPr>
  </w:style>
  <w:style w:type="paragraph" w:customStyle="1" w:styleId="Body2Num">
    <w:name w:val="Body 2 Num"/>
    <w:basedOn w:val="Body2List"/>
    <w:qFormat/>
    <w:rsid w:val="001924C2"/>
    <w:pPr>
      <w:numPr>
        <w:numId w:val="3"/>
      </w:numPr>
      <w:tabs>
        <w:tab w:val="clear" w:pos="963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6E41"/>
    <w:rPr>
      <w:rFonts w:ascii="Times New Roman" w:hAnsi="Times New Roman"/>
      <w:sz w:val="24"/>
      <w:lang w:eastAsia="en-US"/>
    </w:rPr>
  </w:style>
  <w:style w:type="paragraph" w:customStyle="1" w:styleId="NormalSansSerifLt">
    <w:name w:val="Normal Sans Serif Lt"/>
    <w:basedOn w:val="Normal"/>
    <w:link w:val="NormalSansSerifLtZchn"/>
    <w:semiHidden/>
    <w:rsid w:val="000E3AEC"/>
  </w:style>
  <w:style w:type="character" w:styleId="FootnoteReference">
    <w:name w:val="footnote reference"/>
    <w:basedOn w:val="DefaultParagraphFont"/>
    <w:semiHidden/>
    <w:rsid w:val="00273652"/>
    <w:rPr>
      <w:rFonts w:ascii="Arial" w:hAnsi="Arial"/>
      <w:sz w:val="22"/>
      <w:vertAlign w:val="superscript"/>
    </w:rPr>
  </w:style>
  <w:style w:type="paragraph" w:styleId="FootnoteText">
    <w:name w:val="footnote text"/>
    <w:basedOn w:val="NormalSansSerifLt"/>
    <w:semiHidden/>
    <w:rsid w:val="000E3AEC"/>
    <w:pPr>
      <w:tabs>
        <w:tab w:val="left" w:pos="147"/>
      </w:tabs>
      <w:spacing w:before="60"/>
      <w:ind w:left="147" w:hanging="147"/>
    </w:pPr>
    <w:rPr>
      <w:sz w:val="16"/>
    </w:rPr>
  </w:style>
  <w:style w:type="paragraph" w:customStyle="1" w:styleId="FooterInfo">
    <w:name w:val="Footer Info"/>
    <w:basedOn w:val="NormalSansSerifLt"/>
    <w:semiHidden/>
    <w:rsid w:val="000E3AEC"/>
    <w:pPr>
      <w:framePr w:w="10093" w:wrap="notBeside" w:vAnchor="page" w:hAnchor="page" w:x="908" w:y="16274"/>
      <w:tabs>
        <w:tab w:val="right" w:pos="10093"/>
      </w:tabs>
    </w:pPr>
    <w:rPr>
      <w:vanish/>
      <w:sz w:val="12"/>
    </w:rPr>
  </w:style>
  <w:style w:type="paragraph" w:customStyle="1" w:styleId="Standard0AmountDate">
    <w:name w:val="Standard 0 Amount Date"/>
    <w:basedOn w:val="Normal"/>
    <w:rsid w:val="0018037E"/>
    <w:pPr>
      <w:tabs>
        <w:tab w:val="right" w:leader="dot" w:pos="9639"/>
      </w:tabs>
      <w:spacing w:before="120"/>
      <w:ind w:left="907" w:right="1814"/>
    </w:pPr>
  </w:style>
  <w:style w:type="paragraph" w:customStyle="1" w:styleId="Standard0Subtitle">
    <w:name w:val="Standard 0 Subtitle"/>
    <w:basedOn w:val="Standard0Normal"/>
    <w:next w:val="Standard0Normal"/>
    <w:qFormat/>
    <w:rsid w:val="00AD1286"/>
    <w:pPr>
      <w:spacing w:after="240"/>
      <w:jc w:val="center"/>
    </w:pPr>
    <w:rPr>
      <w:i/>
    </w:rPr>
  </w:style>
  <w:style w:type="paragraph" w:customStyle="1" w:styleId="Standard0Rule">
    <w:name w:val="Standard 0 Rule"/>
    <w:basedOn w:val="Standard0Normal"/>
    <w:rsid w:val="00CB6D4B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</w:pPr>
    <w:rPr>
      <w:b/>
    </w:rPr>
  </w:style>
  <w:style w:type="paragraph" w:customStyle="1" w:styleId="Standard1List">
    <w:name w:val="Standard 1 List"/>
    <w:basedOn w:val="Normal"/>
    <w:semiHidden/>
    <w:unhideWhenUsed/>
    <w:rsid w:val="001924C2"/>
    <w:pPr>
      <w:tabs>
        <w:tab w:val="left" w:pos="1361"/>
        <w:tab w:val="right" w:pos="9639"/>
      </w:tabs>
      <w:spacing w:before="120"/>
      <w:ind w:left="1361" w:hanging="454"/>
    </w:pPr>
  </w:style>
  <w:style w:type="paragraph" w:customStyle="1" w:styleId="Standard1Bulleted">
    <w:name w:val="Standard 1 Bulleted"/>
    <w:basedOn w:val="Standard1List"/>
    <w:qFormat/>
    <w:rsid w:val="004007E7"/>
    <w:pPr>
      <w:keepLines/>
      <w:numPr>
        <w:numId w:val="4"/>
      </w:numPr>
      <w:tabs>
        <w:tab w:val="clear" w:pos="9639"/>
        <w:tab w:val="right" w:pos="9638"/>
      </w:tabs>
    </w:pPr>
  </w:style>
  <w:style w:type="paragraph" w:customStyle="1" w:styleId="Standard1Normal">
    <w:name w:val="Standard 1 Normal"/>
    <w:basedOn w:val="Normal"/>
    <w:qFormat/>
    <w:rsid w:val="00AD1286"/>
    <w:pPr>
      <w:spacing w:before="120"/>
      <w:ind w:left="1361"/>
    </w:pPr>
  </w:style>
  <w:style w:type="paragraph" w:customStyle="1" w:styleId="Standard1Num">
    <w:name w:val="Standard 1 Num"/>
    <w:basedOn w:val="Standard1List"/>
    <w:qFormat/>
    <w:rsid w:val="001924C2"/>
    <w:pPr>
      <w:numPr>
        <w:numId w:val="5"/>
      </w:numPr>
    </w:pPr>
  </w:style>
  <w:style w:type="paragraph" w:customStyle="1" w:styleId="Standard2List">
    <w:name w:val="Standard 2 List"/>
    <w:basedOn w:val="Normal"/>
    <w:semiHidden/>
    <w:unhideWhenUsed/>
    <w:rsid w:val="00C64B67"/>
    <w:pPr>
      <w:keepLines/>
      <w:tabs>
        <w:tab w:val="left" w:pos="1814"/>
        <w:tab w:val="right" w:pos="9638"/>
      </w:tabs>
      <w:spacing w:before="60"/>
      <w:ind w:left="1815" w:hanging="454"/>
    </w:pPr>
  </w:style>
  <w:style w:type="paragraph" w:customStyle="1" w:styleId="Standard2Bulleted">
    <w:name w:val="Standard 2 Bulleted"/>
    <w:basedOn w:val="Standard2List"/>
    <w:qFormat/>
    <w:rsid w:val="002626A6"/>
    <w:pPr>
      <w:numPr>
        <w:numId w:val="14"/>
      </w:numPr>
    </w:pPr>
  </w:style>
  <w:style w:type="paragraph" w:customStyle="1" w:styleId="Standard2Normal">
    <w:name w:val="Standard 2 Normal"/>
    <w:basedOn w:val="Normal"/>
    <w:qFormat/>
    <w:rsid w:val="00AD1286"/>
    <w:pPr>
      <w:spacing w:before="60"/>
      <w:ind w:left="1814"/>
    </w:pPr>
  </w:style>
  <w:style w:type="paragraph" w:customStyle="1" w:styleId="Standard2Num">
    <w:name w:val="Standard 2 Num"/>
    <w:basedOn w:val="Standard2List"/>
    <w:qFormat/>
    <w:rsid w:val="001924C2"/>
    <w:pPr>
      <w:numPr>
        <w:numId w:val="6"/>
      </w:numPr>
    </w:pPr>
  </w:style>
  <w:style w:type="paragraph" w:customStyle="1" w:styleId="Table0Normal">
    <w:name w:val="Table 0 Normal"/>
    <w:basedOn w:val="NormalSansSerifLt"/>
    <w:link w:val="Table0NormalZchn"/>
    <w:qFormat/>
    <w:rsid w:val="00501BA5"/>
    <w:pPr>
      <w:keepLines/>
      <w:spacing w:before="60" w:after="60"/>
    </w:pPr>
    <w:rPr>
      <w:sz w:val="18"/>
    </w:rPr>
  </w:style>
  <w:style w:type="paragraph" w:customStyle="1" w:styleId="Table1Bulleted">
    <w:name w:val="Table 1 Bulleted"/>
    <w:basedOn w:val="Table0Normal"/>
    <w:qFormat/>
    <w:rsid w:val="00427CA7"/>
    <w:pPr>
      <w:numPr>
        <w:numId w:val="42"/>
      </w:numPr>
      <w:tabs>
        <w:tab w:val="clear" w:pos="360"/>
      </w:tabs>
    </w:pPr>
  </w:style>
  <w:style w:type="paragraph" w:customStyle="1" w:styleId="Table1List">
    <w:name w:val="Table 1 List"/>
    <w:basedOn w:val="Table0Normal"/>
    <w:unhideWhenUsed/>
    <w:qFormat/>
    <w:rsid w:val="00F01FBE"/>
    <w:pPr>
      <w:ind w:left="340" w:hanging="340"/>
    </w:pPr>
  </w:style>
  <w:style w:type="paragraph" w:customStyle="1" w:styleId="Table1Num">
    <w:name w:val="Table 1 Num"/>
    <w:basedOn w:val="Table0Normal"/>
    <w:qFormat/>
    <w:rsid w:val="00427CA7"/>
    <w:pPr>
      <w:numPr>
        <w:numId w:val="43"/>
      </w:numPr>
      <w:tabs>
        <w:tab w:val="clear" w:pos="360"/>
      </w:tabs>
    </w:pPr>
  </w:style>
  <w:style w:type="paragraph" w:customStyle="1" w:styleId="Title2">
    <w:name w:val="Title 2"/>
    <w:basedOn w:val="Heading2"/>
    <w:next w:val="Body0Normal"/>
    <w:link w:val="Title2Zchn"/>
    <w:qFormat/>
    <w:rsid w:val="000B737B"/>
    <w:pPr>
      <w:numPr>
        <w:ilvl w:val="0"/>
        <w:numId w:val="0"/>
      </w:numPr>
    </w:pPr>
    <w:rPr>
      <w:sz w:val="30"/>
    </w:rPr>
  </w:style>
  <w:style w:type="character" w:customStyle="1" w:styleId="Title2Zchn">
    <w:name w:val="Title 2 Zchn"/>
    <w:basedOn w:val="Heading2Char"/>
    <w:link w:val="Title2"/>
    <w:rsid w:val="000B737B"/>
    <w:rPr>
      <w:rFonts w:ascii="Arial" w:hAnsi="Arial"/>
      <w:b/>
      <w:kern w:val="30"/>
      <w:sz w:val="30"/>
      <w:lang w:eastAsia="en-US"/>
    </w:rPr>
  </w:style>
  <w:style w:type="paragraph" w:customStyle="1" w:styleId="Title3">
    <w:name w:val="Title 3"/>
    <w:basedOn w:val="Heading3"/>
    <w:next w:val="Body0Normal"/>
    <w:link w:val="Title3Zchn"/>
    <w:qFormat/>
    <w:rsid w:val="00BE6217"/>
    <w:pPr>
      <w:numPr>
        <w:ilvl w:val="0"/>
        <w:numId w:val="0"/>
      </w:numPr>
    </w:pPr>
    <w:rPr>
      <w:b/>
      <w:i w:val="0"/>
      <w:sz w:val="24"/>
    </w:rPr>
  </w:style>
  <w:style w:type="paragraph" w:styleId="TOC1">
    <w:name w:val="toc 1"/>
    <w:basedOn w:val="Normal"/>
    <w:uiPriority w:val="39"/>
    <w:semiHidden/>
    <w:rsid w:val="001A1256"/>
    <w:pPr>
      <w:tabs>
        <w:tab w:val="left" w:pos="454"/>
        <w:tab w:val="right" w:leader="dot" w:pos="9639"/>
      </w:tabs>
      <w:suppressAutoHyphens/>
      <w:spacing w:before="240"/>
      <w:ind w:left="454" w:hanging="454"/>
    </w:pPr>
  </w:style>
  <w:style w:type="paragraph" w:styleId="TOC2">
    <w:name w:val="toc 2"/>
    <w:basedOn w:val="Normal"/>
    <w:uiPriority w:val="39"/>
    <w:semiHidden/>
    <w:rsid w:val="001A1256"/>
    <w:pPr>
      <w:tabs>
        <w:tab w:val="left" w:pos="1134"/>
        <w:tab w:val="right" w:leader="dot" w:pos="9639"/>
      </w:tabs>
      <w:suppressAutoHyphens/>
      <w:spacing w:before="120"/>
      <w:ind w:left="1134" w:hanging="680"/>
    </w:pPr>
  </w:style>
  <w:style w:type="paragraph" w:styleId="TOC3">
    <w:name w:val="toc 3"/>
    <w:basedOn w:val="Normal"/>
    <w:uiPriority w:val="39"/>
    <w:semiHidden/>
    <w:rsid w:val="001A1256"/>
    <w:pPr>
      <w:tabs>
        <w:tab w:val="left" w:pos="2041"/>
        <w:tab w:val="right" w:leader="dot" w:pos="9639"/>
      </w:tabs>
      <w:suppressAutoHyphens/>
      <w:spacing w:before="60"/>
      <w:ind w:left="2041" w:hanging="907"/>
    </w:pPr>
  </w:style>
  <w:style w:type="paragraph" w:styleId="TOC4">
    <w:name w:val="toc 4"/>
    <w:basedOn w:val="Normal"/>
    <w:semiHidden/>
    <w:rsid w:val="00CB6D4B"/>
    <w:pPr>
      <w:tabs>
        <w:tab w:val="left" w:pos="2948"/>
        <w:tab w:val="right" w:leader="dot" w:pos="9753"/>
      </w:tabs>
      <w:ind w:left="2948" w:hanging="907"/>
    </w:pPr>
    <w:rPr>
      <w:sz w:val="18"/>
    </w:rPr>
  </w:style>
  <w:style w:type="paragraph" w:customStyle="1" w:styleId="Distance">
    <w:name w:val="Distance"/>
    <w:basedOn w:val="Normal"/>
    <w:rsid w:val="00CB6D4B"/>
    <w:rPr>
      <w:color w:val="008080"/>
    </w:rPr>
  </w:style>
  <w:style w:type="character" w:styleId="Hyperlink">
    <w:name w:val="Hyperlink"/>
    <w:basedOn w:val="DefaultParagraphFont"/>
    <w:uiPriority w:val="99"/>
    <w:rsid w:val="00CB6D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0E47D8"/>
    <w:rPr>
      <w:rFonts w:ascii="Arial" w:hAnsi="Arial"/>
      <w:b/>
      <w:kern w:val="30"/>
      <w:sz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0E47D8"/>
    <w:rPr>
      <w:rFonts w:ascii="Arial" w:hAnsi="Arial"/>
      <w:b/>
      <w:kern w:val="30"/>
      <w:lang w:eastAsia="en-US"/>
    </w:rPr>
  </w:style>
  <w:style w:type="character" w:customStyle="1" w:styleId="Heading3Char">
    <w:name w:val="Heading 3 Char"/>
    <w:basedOn w:val="DefaultParagraphFont"/>
    <w:link w:val="Heading3"/>
    <w:rsid w:val="000E47D8"/>
    <w:rPr>
      <w:rFonts w:ascii="Arial" w:hAnsi="Arial"/>
      <w:i/>
      <w:kern w:val="30"/>
      <w:sz w:val="22"/>
      <w:lang w:eastAsia="en-US"/>
    </w:rPr>
  </w:style>
  <w:style w:type="paragraph" w:styleId="Caption">
    <w:name w:val="caption"/>
    <w:basedOn w:val="Body0Subtitle"/>
    <w:next w:val="Body0Normal"/>
    <w:uiPriority w:val="35"/>
    <w:semiHidden/>
    <w:qFormat/>
    <w:rsid w:val="00AD1286"/>
    <w:rPr>
      <w:bCs/>
      <w:szCs w:val="18"/>
    </w:rPr>
  </w:style>
  <w:style w:type="paragraph" w:customStyle="1" w:styleId="Table1Ref">
    <w:name w:val="Table 1 Ref"/>
    <w:basedOn w:val="Table0Normal"/>
    <w:qFormat/>
    <w:rsid w:val="00F01FBE"/>
    <w:pPr>
      <w:numPr>
        <w:numId w:val="44"/>
      </w:numPr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rsid w:val="00092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38"/>
    <w:rPr>
      <w:rFonts w:ascii="Tahoma" w:hAnsi="Tahoma" w:cs="Tahoma"/>
      <w:sz w:val="16"/>
      <w:szCs w:val="16"/>
      <w:lang w:eastAsia="en-US"/>
    </w:rPr>
  </w:style>
  <w:style w:type="table" w:customStyle="1" w:styleId="AWK-Tabelle6">
    <w:name w:val="AWK-Tabelle 6"/>
    <w:basedOn w:val="TableNormal"/>
    <w:uiPriority w:val="99"/>
    <w:qFormat/>
    <w:rsid w:val="00AC2B73"/>
    <w:pPr>
      <w:keepLines/>
    </w:pPr>
    <w:rPr>
      <w:rFonts w:ascii="Arial" w:hAnsi="Arial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0F5D3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CA2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CA2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CA2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CA2C" w:themeFill="accent6"/>
      </w:tcPr>
    </w:tblStylePr>
  </w:style>
  <w:style w:type="paragraph" w:customStyle="1" w:styleId="Title1">
    <w:name w:val="Title 1"/>
    <w:basedOn w:val="Heading1"/>
    <w:next w:val="Body0Normal"/>
    <w:link w:val="Title1Zchn"/>
    <w:qFormat/>
    <w:rsid w:val="000B737B"/>
    <w:pPr>
      <w:numPr>
        <w:numId w:val="0"/>
      </w:numPr>
    </w:pPr>
    <w:rPr>
      <w:sz w:val="36"/>
    </w:rPr>
  </w:style>
  <w:style w:type="character" w:customStyle="1" w:styleId="Title1Zchn">
    <w:name w:val="Title 1 Zchn"/>
    <w:basedOn w:val="Heading1Char"/>
    <w:link w:val="Title1"/>
    <w:rsid w:val="000B737B"/>
    <w:rPr>
      <w:rFonts w:ascii="Arial" w:hAnsi="Arial"/>
      <w:b/>
      <w:kern w:val="30"/>
      <w:sz w:val="36"/>
      <w:lang w:eastAsia="en-US"/>
    </w:rPr>
  </w:style>
  <w:style w:type="character" w:customStyle="1" w:styleId="Title3Zchn">
    <w:name w:val="Title 3 Zchn"/>
    <w:basedOn w:val="Heading3Char"/>
    <w:link w:val="Title3"/>
    <w:rsid w:val="00BE6217"/>
    <w:rPr>
      <w:rFonts w:ascii="Arial" w:hAnsi="Arial"/>
      <w:b/>
      <w:i/>
      <w:kern w:val="30"/>
      <w:sz w:val="22"/>
      <w:lang w:eastAsia="en-US"/>
    </w:rPr>
  </w:style>
  <w:style w:type="paragraph" w:customStyle="1" w:styleId="berschriftAnhang1">
    <w:name w:val="Überschrift Anhang 1"/>
    <w:basedOn w:val="Heading1"/>
    <w:next w:val="Standard0Normal"/>
    <w:qFormat/>
    <w:rsid w:val="00F368F4"/>
    <w:pPr>
      <w:numPr>
        <w:numId w:val="11"/>
      </w:numPr>
    </w:pPr>
    <w:rPr>
      <w:bCs/>
    </w:rPr>
  </w:style>
  <w:style w:type="numbering" w:customStyle="1" w:styleId="Anhang">
    <w:name w:val="Anhang"/>
    <w:uiPriority w:val="99"/>
    <w:rsid w:val="00BB6DE0"/>
    <w:pPr>
      <w:numPr>
        <w:numId w:val="10"/>
      </w:numPr>
    </w:pPr>
  </w:style>
  <w:style w:type="paragraph" w:customStyle="1" w:styleId="berschriftAnhang2">
    <w:name w:val="Überschrift Anhang 2"/>
    <w:basedOn w:val="Heading2"/>
    <w:next w:val="Standard0Normal"/>
    <w:qFormat/>
    <w:rsid w:val="00F368F4"/>
    <w:pPr>
      <w:numPr>
        <w:numId w:val="11"/>
      </w:numPr>
    </w:pPr>
  </w:style>
  <w:style w:type="paragraph" w:customStyle="1" w:styleId="berschriftAnhang3">
    <w:name w:val="Überschrift Anhang 3"/>
    <w:basedOn w:val="Heading3"/>
    <w:next w:val="Standard0Normal"/>
    <w:qFormat/>
    <w:rsid w:val="00F368F4"/>
    <w:pPr>
      <w:numPr>
        <w:numId w:val="11"/>
      </w:numPr>
    </w:pPr>
  </w:style>
  <w:style w:type="character" w:customStyle="1" w:styleId="Heading5Char">
    <w:name w:val="Heading 5 Char"/>
    <w:basedOn w:val="DefaultParagraphFont"/>
    <w:link w:val="Heading5"/>
    <w:semiHidden/>
    <w:rsid w:val="003B1A70"/>
    <w:rPr>
      <w:rFonts w:ascii="Arial" w:hAnsi="Arial"/>
      <w:kern w:val="30"/>
      <w:sz w:val="22"/>
      <w:lang w:eastAsia="en-US"/>
    </w:rPr>
  </w:style>
  <w:style w:type="character" w:customStyle="1" w:styleId="Heading4Char">
    <w:name w:val="Heading 4 Char"/>
    <w:basedOn w:val="Heading5Char"/>
    <w:link w:val="Heading4"/>
    <w:rsid w:val="000E47D8"/>
    <w:rPr>
      <w:rFonts w:ascii="Arial" w:hAnsi="Arial"/>
      <w:kern w:val="30"/>
      <w:sz w:val="22"/>
      <w:lang w:eastAsia="en-US"/>
    </w:rPr>
  </w:style>
  <w:style w:type="paragraph" w:customStyle="1" w:styleId="TitelInhaltsverzeichnis">
    <w:name w:val="Titel Inhaltsverzeichnis"/>
    <w:basedOn w:val="Body0Normal"/>
    <w:link w:val="TitleInhaltsverzeichnisZchn"/>
    <w:qFormat/>
    <w:rsid w:val="00093BF3"/>
    <w:pPr>
      <w:tabs>
        <w:tab w:val="right" w:pos="9638"/>
      </w:tabs>
      <w:spacing w:before="600" w:after="60"/>
    </w:pPr>
    <w:rPr>
      <w:b/>
      <w:sz w:val="32"/>
    </w:rPr>
  </w:style>
  <w:style w:type="character" w:customStyle="1" w:styleId="Body0NormalZchn">
    <w:name w:val="Body 0 Normal Zchn"/>
    <w:basedOn w:val="DefaultParagraphFont"/>
    <w:link w:val="Body0Normal"/>
    <w:rsid w:val="00274B95"/>
    <w:rPr>
      <w:rFonts w:ascii="Arial" w:hAnsi="Arial"/>
      <w:sz w:val="22"/>
      <w:lang w:eastAsia="en-US"/>
    </w:rPr>
  </w:style>
  <w:style w:type="character" w:customStyle="1" w:styleId="TitleInhaltsverzeichnisZchn">
    <w:name w:val="Title Inhaltsverzeichnis Zchn"/>
    <w:basedOn w:val="Body0NormalZchn"/>
    <w:link w:val="TitelInhaltsverzeichnis"/>
    <w:rsid w:val="00093BF3"/>
    <w:rPr>
      <w:rFonts w:ascii="Arial" w:hAnsi="Arial"/>
      <w:b/>
      <w:sz w:val="32"/>
      <w:lang w:eastAsia="en-US"/>
    </w:rPr>
  </w:style>
  <w:style w:type="paragraph" w:customStyle="1" w:styleId="TitelBrief">
    <w:name w:val="Titel Brief"/>
    <w:basedOn w:val="Normal"/>
    <w:link w:val="TitelBriefZchn"/>
    <w:qFormat/>
    <w:rsid w:val="00093BF3"/>
    <w:pPr>
      <w:tabs>
        <w:tab w:val="right" w:pos="9638"/>
      </w:tabs>
      <w:spacing w:before="120" w:after="60"/>
    </w:pPr>
    <w:rPr>
      <w:b/>
      <w:sz w:val="24"/>
    </w:rPr>
  </w:style>
  <w:style w:type="character" w:customStyle="1" w:styleId="TitelBriefZchn">
    <w:name w:val="Titel Brief Zchn"/>
    <w:basedOn w:val="DefaultParagraphFont"/>
    <w:link w:val="TitelBrief"/>
    <w:rsid w:val="00093BF3"/>
    <w:rPr>
      <w:rFonts w:ascii="Arial" w:hAnsi="Arial"/>
      <w:b/>
      <w:lang w:eastAsia="en-US"/>
    </w:rPr>
  </w:style>
  <w:style w:type="character" w:customStyle="1" w:styleId="NormalSansSerifLtZchn">
    <w:name w:val="Normal Sans Serif Lt Zchn"/>
    <w:basedOn w:val="DefaultParagraphFont"/>
    <w:link w:val="NormalSansSerifLt"/>
    <w:semiHidden/>
    <w:rsid w:val="00B55A29"/>
    <w:rPr>
      <w:rFonts w:ascii="Arial" w:hAnsi="Arial"/>
      <w:sz w:val="22"/>
      <w:lang w:eastAsia="en-US"/>
    </w:rPr>
  </w:style>
  <w:style w:type="character" w:customStyle="1" w:styleId="Table0NormalZchn">
    <w:name w:val="Table 0 Normal Zchn"/>
    <w:basedOn w:val="NormalSansSerifLtZchn"/>
    <w:link w:val="Table0Normal"/>
    <w:rsid w:val="00B55A29"/>
    <w:rPr>
      <w:rFonts w:ascii="Arial" w:hAnsi="Arial"/>
      <w:sz w:val="18"/>
      <w:lang w:eastAsia="en-US"/>
    </w:rPr>
  </w:style>
  <w:style w:type="paragraph" w:customStyle="1" w:styleId="Table2Bulleted">
    <w:name w:val="Table 2 Bulleted"/>
    <w:basedOn w:val="Table0Normal"/>
    <w:qFormat/>
    <w:rsid w:val="00427CA7"/>
    <w:pPr>
      <w:numPr>
        <w:numId w:val="45"/>
      </w:numPr>
      <w:tabs>
        <w:tab w:val="clear" w:pos="700"/>
      </w:tabs>
    </w:pPr>
  </w:style>
  <w:style w:type="paragraph" w:customStyle="1" w:styleId="Randmarke">
    <w:name w:val="Randmarke"/>
    <w:basedOn w:val="Standard0Normal"/>
    <w:next w:val="Standard0Normal"/>
    <w:semiHidden/>
    <w:qFormat/>
    <w:rsid w:val="00BC471E"/>
    <w:pPr>
      <w:framePr w:h="454" w:vSpace="284" w:wrap="around" w:vAnchor="text" w:hAnchor="page" w:xAlign="outside" w:y="29"/>
      <w:shd w:val="clear" w:color="auto" w:fill="336483" w:themeFill="accent1"/>
      <w:tabs>
        <w:tab w:val="left" w:pos="794"/>
      </w:tabs>
      <w:ind w:left="284" w:right="284"/>
    </w:pPr>
    <w:rPr>
      <w:b/>
      <w:color w:val="FFFFFF" w:themeColor="background1"/>
      <w:sz w:val="28"/>
    </w:rPr>
  </w:style>
  <w:style w:type="table" w:customStyle="1" w:styleId="AWK-Tabelle4">
    <w:name w:val="AWK-Tabelle 4"/>
    <w:basedOn w:val="TableNormal"/>
    <w:uiPriority w:val="99"/>
    <w:rsid w:val="00AC2B73"/>
    <w:pPr>
      <w:keepLines/>
    </w:pPr>
    <w:rPr>
      <w:rFonts w:ascii="Arial" w:hAnsi="Arial"/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D9EBF3" w:themeFill="accent2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D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D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9D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9DC3" w:themeFill="accent2"/>
      </w:tcPr>
    </w:tblStylePr>
  </w:style>
  <w:style w:type="table" w:customStyle="1" w:styleId="AWK-Tabelle1">
    <w:name w:val="AWK-Tabelle 1"/>
    <w:basedOn w:val="AWK-Tabelle6"/>
    <w:uiPriority w:val="99"/>
    <w:rsid w:val="009A3114"/>
    <w:tblPr/>
    <w:tcPr>
      <w:shd w:val="clear" w:color="auto" w:fill="ECEBEB" w:themeFill="accent3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A09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A09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A09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A09E" w:themeFill="accent3"/>
      </w:tcPr>
    </w:tblStylePr>
  </w:style>
  <w:style w:type="table" w:customStyle="1" w:styleId="AWK-Tabelle2">
    <w:name w:val="AWK-Tabelle 2"/>
    <w:basedOn w:val="AWK-Tabelle6"/>
    <w:uiPriority w:val="99"/>
    <w:rsid w:val="00AC2B73"/>
    <w:tblPr/>
    <w:tcPr>
      <w:shd w:val="clear" w:color="auto" w:fill="E7EDF0" w:themeFill="accent4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A5B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A5B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A5B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A5B6" w:themeFill="accent4"/>
      </w:tcPr>
    </w:tblStylePr>
  </w:style>
  <w:style w:type="table" w:customStyle="1" w:styleId="AWK-Tabelle3">
    <w:name w:val="AWK-Tabelle 3"/>
    <w:basedOn w:val="AWK-Tabelle6"/>
    <w:uiPriority w:val="99"/>
    <w:rsid w:val="00AC2B73"/>
    <w:tblPr/>
    <w:tcPr>
      <w:shd w:val="clear" w:color="auto" w:fill="E3EEF5" w:themeFill="accent5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ABC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nil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ABC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ABC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ABCD" w:themeFill="accent5"/>
      </w:tcPr>
    </w:tblStylePr>
  </w:style>
  <w:style w:type="table" w:customStyle="1" w:styleId="AWK-Tabelle5">
    <w:name w:val="AWK-Tabelle 5"/>
    <w:basedOn w:val="AWK-Tabelle6"/>
    <w:uiPriority w:val="99"/>
    <w:rsid w:val="00AC2B73"/>
    <w:tblPr/>
    <w:tcPr>
      <w:shd w:val="clear" w:color="auto" w:fill="F0F5D3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9721" w:themeFill="accent6" w:themeFillShade="BF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9721" w:themeFill="accent6" w:themeFillShade="BF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9721" w:themeFill="accent6" w:themeFillShade="BF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9721" w:themeFill="accent6" w:themeFillShade="BF"/>
      </w:tcPr>
    </w:tblStylePr>
  </w:style>
  <w:style w:type="table" w:customStyle="1" w:styleId="AWK-Tabelle1mitEinzug">
    <w:name w:val="AWK-Tabelle 1 mit Einzug"/>
    <w:basedOn w:val="AWK-Tabelle1"/>
    <w:uiPriority w:val="99"/>
    <w:rsid w:val="0083523E"/>
    <w:tblPr>
      <w:tblInd w:w="992" w:type="dxa"/>
    </w:tblPr>
    <w:tcPr>
      <w:shd w:val="clear" w:color="auto" w:fill="ECEBEB" w:themeFill="accent3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A09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A09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A09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A09E" w:themeFill="accent3"/>
      </w:tcPr>
    </w:tblStylePr>
  </w:style>
  <w:style w:type="table" w:customStyle="1" w:styleId="AWK-Tabelle2mitEinzug">
    <w:name w:val="AWK-Tabelle 2 mit Einzug"/>
    <w:basedOn w:val="AWK-Tabelle2"/>
    <w:uiPriority w:val="99"/>
    <w:rsid w:val="00CB48CB"/>
    <w:tblPr>
      <w:tblInd w:w="992" w:type="dxa"/>
    </w:tblPr>
    <w:tcPr>
      <w:shd w:val="clear" w:color="auto" w:fill="E7EDF0" w:themeFill="accent4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A5B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A5B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A5B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A5B6" w:themeFill="accent4"/>
      </w:tcPr>
    </w:tblStylePr>
  </w:style>
  <w:style w:type="table" w:customStyle="1" w:styleId="AWK-Tabelle3mitEinzug">
    <w:name w:val="AWK-Tabelle 3 mit Einzug"/>
    <w:basedOn w:val="AWK-Tabelle3"/>
    <w:uiPriority w:val="99"/>
    <w:rsid w:val="00A3678B"/>
    <w:tblPr>
      <w:tblInd w:w="992" w:type="dxa"/>
    </w:tblPr>
    <w:tcPr>
      <w:shd w:val="clear" w:color="auto" w:fill="E3EEF5" w:themeFill="accent5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ABC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nil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ABC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ABC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ABCD" w:themeFill="accent5"/>
      </w:tcPr>
    </w:tblStylePr>
  </w:style>
  <w:style w:type="table" w:customStyle="1" w:styleId="AWK-Tabelle4mitEinzug">
    <w:name w:val="AWK-Tabelle 4 mit Einzug"/>
    <w:basedOn w:val="AWK-Tabelle4"/>
    <w:uiPriority w:val="99"/>
    <w:rsid w:val="007453EE"/>
    <w:tblPr>
      <w:tblInd w:w="992" w:type="dxa"/>
    </w:tblPr>
    <w:tcPr>
      <w:shd w:val="clear" w:color="auto" w:fill="D9EBF3" w:themeFill="accent2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D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D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9D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9DC3" w:themeFill="accent2"/>
      </w:tcPr>
    </w:tblStylePr>
  </w:style>
  <w:style w:type="table" w:customStyle="1" w:styleId="AWK-Tabelle5mitEinzug">
    <w:name w:val="AWK-Tabelle 5 mit Einzug"/>
    <w:basedOn w:val="AWK-Tabelle5"/>
    <w:uiPriority w:val="99"/>
    <w:rsid w:val="00FD0FBB"/>
    <w:tblPr>
      <w:tblInd w:w="992" w:type="dxa"/>
    </w:tblPr>
    <w:tcPr>
      <w:shd w:val="clear" w:color="auto" w:fill="F0F5D3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9721" w:themeFill="accent6" w:themeFillShade="BF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9721" w:themeFill="accent6" w:themeFillShade="BF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9721" w:themeFill="accent6" w:themeFillShade="BF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9721" w:themeFill="accent6" w:themeFillShade="BF"/>
      </w:tcPr>
    </w:tblStylePr>
  </w:style>
  <w:style w:type="table" w:customStyle="1" w:styleId="AWK-Tabelle6mitEinzug">
    <w:name w:val="AWK-Tabelle 6 mit Einzug"/>
    <w:basedOn w:val="AWK-Tabelle6"/>
    <w:uiPriority w:val="99"/>
    <w:rsid w:val="00085439"/>
    <w:tblPr>
      <w:tblInd w:w="992" w:type="dxa"/>
    </w:tblPr>
    <w:tcPr>
      <w:shd w:val="clear" w:color="auto" w:fill="F0F5D3" w:themeFill="accent6" w:themeFillTint="33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CA2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CA2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CA2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FFFFFF" w:themeColor="background1"/>
          <w:left w:val="single" w:sz="2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CA2C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AWK-2015">
  <a:themeElements>
    <a:clrScheme name="AWK-2015">
      <a:dk1>
        <a:srgbClr val="646260"/>
      </a:dk1>
      <a:lt1>
        <a:srgbClr val="FFFFFF"/>
      </a:lt1>
      <a:dk2>
        <a:srgbClr val="F76E07"/>
      </a:dk2>
      <a:lt2>
        <a:srgbClr val="FCC69E"/>
      </a:lt2>
      <a:accent1>
        <a:srgbClr val="336483"/>
      </a:accent1>
      <a:accent2>
        <a:srgbClr val="449DC3"/>
      </a:accent2>
      <a:accent3>
        <a:srgbClr val="A2A09E"/>
      </a:accent3>
      <a:accent4>
        <a:srgbClr val="8AA5B6"/>
      </a:accent4>
      <a:accent5>
        <a:srgbClr val="73ABCD"/>
      </a:accent5>
      <a:accent6>
        <a:srgbClr val="B3CA2C"/>
      </a:accent6>
      <a:hlink>
        <a:srgbClr val="0083E6"/>
      </a:hlink>
      <a:folHlink>
        <a:srgbClr val="25A2FF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>
            <a:lumMod val="20000"/>
            <a:lumOff val="80000"/>
          </a:schemeClr>
        </a:solidFill>
        <a:ln w="19050" cap="flat" cmpd="sng" algn="ctr">
          <a:noFill/>
          <a:prstDash val="solid"/>
          <a:round/>
          <a:headEnd type="none" w="lg" len="lg"/>
          <a:tailEnd type="none" w="lg" len="lg"/>
        </a:ln>
        <a:effectLst/>
      </a:spPr>
      <a:bodyPr rot="0" spcFirstLastPara="0" vertOverflow="overflow" horzOverflow="overflow" vert="horz" wrap="square" lIns="36000" tIns="36000" rIns="36000" bIns="3600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dirty="0" err="1" smtClean="0">
            <a:solidFill>
              <a:schemeClr val="tx1"/>
            </a:solidFill>
            <a:latin typeface="+mn-lt"/>
          </a:defRPr>
        </a:defPPr>
      </a:lstStyle>
    </a:spDef>
    <a:lnDef>
      <a:spPr bwMode="auto">
        <a:solidFill>
          <a:schemeClr val="hlink"/>
        </a:solidFill>
        <a:ln w="19050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/>
      <a:lstStyle/>
    </a:lnDef>
    <a:txDef>
      <a:spPr>
        <a:noFill/>
        <a:effectLst/>
      </a:spPr>
      <a:bodyPr wrap="square" lIns="36000" tIns="36000" rIns="36000" bIns="36000" rtlCol="0">
        <a:spAutoFit/>
      </a:bodyPr>
      <a:lstStyle>
        <a:defPPr marL="180000" indent="-180000" algn="l">
          <a:spcBef>
            <a:spcPts val="300"/>
          </a:spcBef>
          <a:buClr>
            <a:schemeClr val="accent6"/>
          </a:buClr>
          <a:buSzPct val="100000"/>
          <a:buFont typeface="Arial" pitchFamily="34" charset="0"/>
          <a:buChar char="●"/>
          <a:defRPr dirty="0" err="1" smtClean="0">
            <a:solidFill>
              <a:schemeClr val="tx1"/>
            </a:solidFill>
            <a:latin typeface="+mn-lt"/>
          </a:defRPr>
        </a:defPPr>
      </a:lstStyle>
      <a:style>
        <a:lnRef idx="0">
          <a:scrgbClr r="0" g="0" b="0"/>
        </a:lnRef>
        <a:fillRef idx="1001">
          <a:schemeClr val="lt2"/>
        </a:fillRef>
        <a:effectRef idx="0">
          <a:scrgbClr r="0" g="0" b="0"/>
        </a:effectRef>
        <a:fontRef idx="major"/>
      </a:style>
    </a:txDef>
  </a:objectDefaults>
  <a:extraClrSchemeLst>
    <a:extraClrScheme>
      <a:clrScheme name="Default Design 1">
        <a:dk1>
          <a:srgbClr val="000000"/>
        </a:dk1>
        <a:lt1>
          <a:srgbClr val="FFFFFF"/>
        </a:lt1>
        <a:dk2>
          <a:srgbClr val="002258"/>
        </a:dk2>
        <a:lt2>
          <a:srgbClr val="C0C0C0"/>
        </a:lt2>
        <a:accent1>
          <a:srgbClr val="003893"/>
        </a:accent1>
        <a:accent2>
          <a:srgbClr val="829AC2"/>
        </a:accent2>
        <a:accent3>
          <a:srgbClr val="FFFFFF"/>
        </a:accent3>
        <a:accent4>
          <a:srgbClr val="000000"/>
        </a:accent4>
        <a:accent5>
          <a:srgbClr val="AAAEC8"/>
        </a:accent5>
        <a:accent6>
          <a:srgbClr val="758BB0"/>
        </a:accent6>
        <a:hlink>
          <a:srgbClr val="C2CEE4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5257"/>
        </a:dk2>
        <a:lt2>
          <a:srgbClr val="C0C0C0"/>
        </a:lt2>
        <a:accent1>
          <a:srgbClr val="598F94"/>
        </a:accent1>
        <a:accent2>
          <a:srgbClr val="81B3B7"/>
        </a:accent2>
        <a:accent3>
          <a:srgbClr val="FFFFFF"/>
        </a:accent3>
        <a:accent4>
          <a:srgbClr val="000000"/>
        </a:accent4>
        <a:accent5>
          <a:srgbClr val="B5C6C8"/>
        </a:accent5>
        <a:accent6>
          <a:srgbClr val="74A2A6"/>
        </a:accent6>
        <a:hlink>
          <a:srgbClr val="D6DED9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404F21"/>
        </a:dk2>
        <a:lt2>
          <a:srgbClr val="C0C0C0"/>
        </a:lt2>
        <a:accent1>
          <a:srgbClr val="638F38"/>
        </a:accent1>
        <a:accent2>
          <a:srgbClr val="B3C98C"/>
        </a:accent2>
        <a:accent3>
          <a:srgbClr val="FFFFFF"/>
        </a:accent3>
        <a:accent4>
          <a:srgbClr val="000000"/>
        </a:accent4>
        <a:accent5>
          <a:srgbClr val="B7C6AE"/>
        </a:accent5>
        <a:accent6>
          <a:srgbClr val="A2B67E"/>
        </a:accent6>
        <a:hlink>
          <a:srgbClr val="D4DEB5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FFFFFF"/>
        </a:lt1>
        <a:dk2>
          <a:srgbClr val="522145"/>
        </a:dk2>
        <a:lt2>
          <a:srgbClr val="C0C0C0"/>
        </a:lt2>
        <a:accent1>
          <a:srgbClr val="72166B"/>
        </a:accent1>
        <a:accent2>
          <a:srgbClr val="B682B2"/>
        </a:accent2>
        <a:accent3>
          <a:srgbClr val="FFFFFF"/>
        </a:accent3>
        <a:accent4>
          <a:srgbClr val="000000"/>
        </a:accent4>
        <a:accent5>
          <a:srgbClr val="BCABBA"/>
        </a:accent5>
        <a:accent6>
          <a:srgbClr val="A575A1"/>
        </a:accent6>
        <a:hlink>
          <a:srgbClr val="DEBFD9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FF"/>
        </a:lt1>
        <a:dk2>
          <a:srgbClr val="94820A"/>
        </a:dk2>
        <a:lt2>
          <a:srgbClr val="C0C0C0"/>
        </a:lt2>
        <a:accent1>
          <a:srgbClr val="D4B012"/>
        </a:accent1>
        <a:accent2>
          <a:srgbClr val="E7D165"/>
        </a:accent2>
        <a:accent3>
          <a:srgbClr val="FFFFFF"/>
        </a:accent3>
        <a:accent4>
          <a:srgbClr val="000000"/>
        </a:accent4>
        <a:accent5>
          <a:srgbClr val="E6D4AA"/>
        </a:accent5>
        <a:accent6>
          <a:srgbClr val="D1BD5B"/>
        </a:accent6>
        <a:hlink>
          <a:srgbClr val="F0D6A8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0000"/>
        </a:dk1>
        <a:lt1>
          <a:srgbClr val="FFFFFF"/>
        </a:lt1>
        <a:dk2>
          <a:srgbClr val="965700"/>
        </a:dk2>
        <a:lt2>
          <a:srgbClr val="C0C0C0"/>
        </a:lt2>
        <a:accent1>
          <a:srgbClr val="DD7500"/>
        </a:accent1>
        <a:accent2>
          <a:srgbClr val="F5AD5D"/>
        </a:accent2>
        <a:accent3>
          <a:srgbClr val="FFFFFF"/>
        </a:accent3>
        <a:accent4>
          <a:srgbClr val="000000"/>
        </a:accent4>
        <a:accent5>
          <a:srgbClr val="EBBDAA"/>
        </a:accent5>
        <a:accent6>
          <a:srgbClr val="DE9C53"/>
        </a:accent6>
        <a:hlink>
          <a:srgbClr val="F0D6A8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000000"/>
        </a:dk1>
        <a:lt1>
          <a:srgbClr val="FFFFFF"/>
        </a:lt1>
        <a:dk2>
          <a:srgbClr val="781F1C"/>
        </a:dk2>
        <a:lt2>
          <a:srgbClr val="C0C0C0"/>
        </a:lt2>
        <a:accent1>
          <a:srgbClr val="AF2626"/>
        </a:accent1>
        <a:accent2>
          <a:srgbClr val="CC858A"/>
        </a:accent2>
        <a:accent3>
          <a:srgbClr val="FFFFFF"/>
        </a:accent3>
        <a:accent4>
          <a:srgbClr val="000000"/>
        </a:accent4>
        <a:accent5>
          <a:srgbClr val="D4ACAC"/>
        </a:accent5>
        <a:accent6>
          <a:srgbClr val="B9787D"/>
        </a:accent6>
        <a:hlink>
          <a:srgbClr val="E8CCC7"/>
        </a:hlink>
        <a:folHlink>
          <a:srgbClr val="AF2626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AWK-2015" id="{78232B73-9153-4023-8BD4-21AB7B32CA35}" vid="{83F72FDD-F9C8-41A7-B179-6B79D8DBE17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1310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&lt;Dokumenttitel&gt;</vt:lpstr>
    </vt:vector>
  </TitlesOfParts>
  <Company>AWK Group AG</Company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&lt;Dokumenttitel&gt;</dc:title>
  <dc:subject>AWK Group</dc:subject>
  <dc:creator>Schäfer, Christoph</dc:creator>
  <cp:keywords>&lt;Versanddatum&gt;</cp:keywords>
  <dc:description/>
  <cp:lastModifiedBy>Schäfer, Christoph</cp:lastModifiedBy>
  <cp:revision>4</cp:revision>
  <cp:lastPrinted>2015-10-20T07:07:00Z</cp:lastPrinted>
  <dcterms:created xsi:type="dcterms:W3CDTF">2021-04-08T14:05:00Z</dcterms:created>
  <dcterms:modified xsi:type="dcterms:W3CDTF">2021-04-09T12:22:00Z</dcterms:modified>
</cp:coreProperties>
</file>